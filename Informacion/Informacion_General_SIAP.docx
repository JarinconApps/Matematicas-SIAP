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6F544" w14:textId="50C0D362" w:rsidR="004A716B" w:rsidRPr="00624F2A" w:rsidRDefault="008F466E" w:rsidP="005F430B">
      <w:pPr>
        <w:spacing w:after="0" w:line="240" w:lineRule="auto"/>
        <w:ind w:right="-1"/>
        <w:contextualSpacing/>
        <w:mirrorIndents/>
        <w:jc w:val="center"/>
        <w:rPr>
          <w:rFonts w:ascii="Helvetica" w:hAnsi="Helvetica" w:cs="Arial"/>
        </w:rPr>
      </w:pPr>
      <w:r>
        <w:rPr>
          <w:rFonts w:ascii="Helvetica" w:hAnsi="Helvetica" w:cs="Arial"/>
          <w:b/>
        </w:rPr>
        <w:t>6</w:t>
      </w:r>
      <w:r w:rsidR="004A716B" w:rsidRPr="00624F2A">
        <w:rPr>
          <w:rFonts w:ascii="Helvetica" w:hAnsi="Helvetica" w:cs="Arial"/>
          <w:b/>
        </w:rPr>
        <w:t xml:space="preserve"> Workshop EMEM 20</w:t>
      </w:r>
      <w:r w:rsidR="00587F2A">
        <w:rPr>
          <w:rFonts w:ascii="Helvetica" w:hAnsi="Helvetica" w:cs="Arial"/>
          <w:b/>
        </w:rPr>
        <w:t>20</w:t>
      </w:r>
    </w:p>
    <w:p w14:paraId="56FC1F2C" w14:textId="2A6FDA7B" w:rsidR="004A716B" w:rsidRPr="00624F2A" w:rsidRDefault="004A716B" w:rsidP="005F430B">
      <w:pPr>
        <w:spacing w:after="0" w:line="240" w:lineRule="auto"/>
        <w:ind w:right="-1"/>
        <w:contextualSpacing/>
        <w:mirrorIndents/>
        <w:jc w:val="center"/>
        <w:rPr>
          <w:rFonts w:ascii="Helvetica" w:hAnsi="Helvetica" w:cs="Arial"/>
          <w:b/>
        </w:rPr>
      </w:pPr>
    </w:p>
    <w:p w14:paraId="201D57C2" w14:textId="77777777" w:rsidR="008B43FC" w:rsidRPr="00624F2A" w:rsidRDefault="008B43FC" w:rsidP="005F430B">
      <w:pPr>
        <w:spacing w:after="0" w:line="240" w:lineRule="auto"/>
        <w:ind w:right="-1"/>
        <w:contextualSpacing/>
        <w:mirrorIndents/>
        <w:jc w:val="center"/>
        <w:rPr>
          <w:rFonts w:ascii="Helvetica" w:hAnsi="Helvetica" w:cs="Arial"/>
          <w:b/>
        </w:rPr>
      </w:pPr>
    </w:p>
    <w:p w14:paraId="2144C349" w14:textId="77777777" w:rsidR="004A716B" w:rsidRPr="00624F2A" w:rsidRDefault="004A716B" w:rsidP="005F430B">
      <w:pPr>
        <w:spacing w:after="0" w:line="240" w:lineRule="auto"/>
        <w:ind w:right="-1"/>
        <w:contextualSpacing/>
        <w:mirrorIndents/>
        <w:jc w:val="center"/>
        <w:rPr>
          <w:rFonts w:ascii="Helvetica" w:hAnsi="Helvetica" w:cs="Arial"/>
          <w:b/>
        </w:rPr>
      </w:pPr>
      <w:r w:rsidRPr="00624F2A">
        <w:rPr>
          <w:rFonts w:ascii="Helvetica" w:hAnsi="Helvetica" w:cs="Arial"/>
          <w:b/>
        </w:rPr>
        <w:t>INVITACIÓN</w:t>
      </w:r>
    </w:p>
    <w:p w14:paraId="66049B5D" w14:textId="77777777" w:rsidR="004A716B" w:rsidRPr="00624F2A" w:rsidRDefault="004A716B" w:rsidP="005F430B">
      <w:pPr>
        <w:spacing w:after="0" w:line="240" w:lineRule="auto"/>
        <w:ind w:right="-1"/>
        <w:contextualSpacing/>
        <w:mirrorIndents/>
        <w:jc w:val="center"/>
        <w:rPr>
          <w:rFonts w:ascii="Helvetica" w:hAnsi="Helvetica" w:cs="Arial"/>
          <w:b/>
        </w:rPr>
      </w:pPr>
    </w:p>
    <w:p w14:paraId="59C92270" w14:textId="5A76A7D1" w:rsidR="004A716B" w:rsidRPr="00624F2A" w:rsidRDefault="004A716B" w:rsidP="005F430B">
      <w:pPr>
        <w:spacing w:after="0" w:line="240" w:lineRule="auto"/>
        <w:ind w:right="-1"/>
        <w:contextualSpacing/>
        <w:mirrorIndents/>
        <w:jc w:val="center"/>
        <w:rPr>
          <w:rFonts w:ascii="Helvetica" w:hAnsi="Helvetica" w:cs="Arial"/>
        </w:rPr>
      </w:pPr>
      <w:r w:rsidRPr="00624F2A">
        <w:rPr>
          <w:rFonts w:ascii="Helvetica" w:hAnsi="Helvetica" w:cs="Arial"/>
        </w:rPr>
        <w:t xml:space="preserve">La Licenciatura en Matemáticas de la Universidad del Quindío tiene el gusto de invitarlos al </w:t>
      </w:r>
      <w:r w:rsidR="008F466E">
        <w:rPr>
          <w:rFonts w:ascii="Helvetica" w:hAnsi="Helvetica" w:cs="Arial"/>
        </w:rPr>
        <w:t>6</w:t>
      </w:r>
      <w:r w:rsidRPr="00624F2A">
        <w:rPr>
          <w:rFonts w:ascii="Helvetica" w:hAnsi="Helvetica" w:cs="Arial"/>
        </w:rPr>
        <w:t xml:space="preserve"> Workshop en Educación Matemática, Estadística y Matemáticas los días </w:t>
      </w:r>
      <w:r w:rsidR="0065398F" w:rsidRPr="00624F2A">
        <w:rPr>
          <w:rFonts w:ascii="Helvetica" w:hAnsi="Helvetica" w:cs="Arial"/>
        </w:rPr>
        <w:t>14, 15 y 16</w:t>
      </w:r>
      <w:r w:rsidRPr="00624F2A">
        <w:rPr>
          <w:rFonts w:ascii="Helvetica" w:hAnsi="Helvetica" w:cs="Arial"/>
        </w:rPr>
        <w:t xml:space="preserve"> de </w:t>
      </w:r>
      <w:r w:rsidR="0065398F" w:rsidRPr="00624F2A">
        <w:rPr>
          <w:rFonts w:ascii="Helvetica" w:hAnsi="Helvetica" w:cs="Arial"/>
        </w:rPr>
        <w:t>octubre</w:t>
      </w:r>
      <w:r w:rsidRPr="00624F2A">
        <w:rPr>
          <w:rFonts w:ascii="Helvetica" w:hAnsi="Helvetica" w:cs="Arial"/>
        </w:rPr>
        <w:t xml:space="preserve"> de 20</w:t>
      </w:r>
      <w:r w:rsidR="0065398F" w:rsidRPr="00624F2A">
        <w:rPr>
          <w:rFonts w:ascii="Helvetica" w:hAnsi="Helvetica" w:cs="Arial"/>
        </w:rPr>
        <w:t>20</w:t>
      </w:r>
    </w:p>
    <w:p w14:paraId="143B12DC" w14:textId="77777777" w:rsidR="004A716B" w:rsidRPr="00624F2A" w:rsidRDefault="004A716B" w:rsidP="005F430B">
      <w:pPr>
        <w:spacing w:after="0" w:line="240" w:lineRule="auto"/>
        <w:ind w:right="-1"/>
        <w:contextualSpacing/>
        <w:mirrorIndents/>
        <w:jc w:val="center"/>
        <w:rPr>
          <w:rFonts w:ascii="Helvetica" w:hAnsi="Helvetica" w:cs="Arial"/>
        </w:rPr>
      </w:pPr>
    </w:p>
    <w:p w14:paraId="394F322D" w14:textId="77777777" w:rsidR="004A716B" w:rsidRPr="00624F2A" w:rsidRDefault="004A716B" w:rsidP="005F430B">
      <w:pPr>
        <w:spacing w:after="0" w:line="240" w:lineRule="auto"/>
        <w:ind w:right="-1"/>
        <w:contextualSpacing/>
        <w:mirrorIndents/>
        <w:jc w:val="center"/>
        <w:rPr>
          <w:rFonts w:ascii="Helvetica" w:hAnsi="Helvetica" w:cs="Arial"/>
        </w:rPr>
      </w:pPr>
    </w:p>
    <w:p w14:paraId="2E44C14A" w14:textId="77777777" w:rsidR="004A716B" w:rsidRPr="00624F2A" w:rsidRDefault="004A716B" w:rsidP="005F430B">
      <w:pPr>
        <w:spacing w:after="0" w:line="240" w:lineRule="auto"/>
        <w:ind w:right="-1"/>
        <w:contextualSpacing/>
        <w:mirrorIndents/>
        <w:jc w:val="center"/>
        <w:rPr>
          <w:rFonts w:ascii="Helvetica" w:hAnsi="Helvetica" w:cs="Arial"/>
          <w:b/>
          <w:lang w:val="es-ES_tradnl"/>
        </w:rPr>
      </w:pPr>
      <w:r w:rsidRPr="00624F2A">
        <w:rPr>
          <w:rFonts w:ascii="Helvetica" w:hAnsi="Helvetica" w:cs="Arial"/>
          <w:b/>
          <w:lang w:val="es-ES_tradnl"/>
        </w:rPr>
        <w:t>PRESENTACIÓN</w:t>
      </w:r>
    </w:p>
    <w:p w14:paraId="1EB7FEAA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 w:cs="Arial"/>
          <w:u w:val="single"/>
        </w:rPr>
      </w:pPr>
    </w:p>
    <w:p w14:paraId="13B17DE0" w14:textId="77777777" w:rsidR="004A716B" w:rsidRPr="00624F2A" w:rsidRDefault="004A716B" w:rsidP="005F430B">
      <w:pPr>
        <w:pStyle w:val="text-justify"/>
        <w:shd w:val="clear" w:color="auto" w:fill="FFFFFF"/>
        <w:spacing w:before="0" w:beforeAutospacing="0" w:after="0" w:afterAutospacing="0" w:line="240" w:lineRule="auto"/>
        <w:contextualSpacing/>
        <w:mirrorIndents/>
        <w:rPr>
          <w:rFonts w:ascii="Helvetica" w:hAnsi="Helvetica" w:cs="Segoe UI"/>
          <w:sz w:val="22"/>
          <w:szCs w:val="22"/>
        </w:rPr>
      </w:pPr>
      <w:r w:rsidRPr="00624F2A">
        <w:rPr>
          <w:rFonts w:ascii="Helvetica" w:hAnsi="Helvetica" w:cs="Segoe UI"/>
          <w:sz w:val="22"/>
          <w:szCs w:val="22"/>
        </w:rPr>
        <w:t>El Workshop EMEM es un evento académico que desde el año 2015 promueve la integración de estudiantes, profesores y graduados del Programa de Licenciatura en Matemáticas de la Universidad del Quindío, con el objeto de propiciar el intercambio de experiencias académicas entre sus participantes.</w:t>
      </w:r>
    </w:p>
    <w:p w14:paraId="1B36C41B" w14:textId="77777777" w:rsidR="004A716B" w:rsidRPr="00624F2A" w:rsidRDefault="004A716B" w:rsidP="005F430B">
      <w:pPr>
        <w:pStyle w:val="text-justify"/>
        <w:shd w:val="clear" w:color="auto" w:fill="FFFFFF"/>
        <w:spacing w:before="0" w:beforeAutospacing="0" w:after="0" w:afterAutospacing="0" w:line="240" w:lineRule="auto"/>
        <w:contextualSpacing/>
        <w:mirrorIndents/>
        <w:rPr>
          <w:rFonts w:ascii="Helvetica" w:hAnsi="Helvetica" w:cs="Segoe UI"/>
          <w:sz w:val="22"/>
          <w:szCs w:val="22"/>
        </w:rPr>
      </w:pPr>
    </w:p>
    <w:p w14:paraId="17EFFE4B" w14:textId="77777777" w:rsidR="004A716B" w:rsidRPr="00624F2A" w:rsidRDefault="004A716B" w:rsidP="005F430B">
      <w:pPr>
        <w:pStyle w:val="text-justify"/>
        <w:shd w:val="clear" w:color="auto" w:fill="FFFFFF"/>
        <w:spacing w:before="0" w:beforeAutospacing="0" w:after="0" w:afterAutospacing="0" w:line="240" w:lineRule="auto"/>
        <w:contextualSpacing/>
        <w:mirrorIndents/>
        <w:rPr>
          <w:rFonts w:ascii="Helvetica" w:hAnsi="Helvetica" w:cs="Segoe UI"/>
          <w:sz w:val="22"/>
          <w:szCs w:val="22"/>
          <w:shd w:val="clear" w:color="auto" w:fill="FFFFFF"/>
        </w:rPr>
      </w:pPr>
      <w:r w:rsidRPr="00624F2A">
        <w:rPr>
          <w:rFonts w:ascii="Helvetica" w:hAnsi="Helvetica" w:cs="Segoe UI"/>
          <w:sz w:val="22"/>
          <w:szCs w:val="22"/>
        </w:rPr>
        <w:t xml:space="preserve">En su primera versión el Workshop EMEM logró reunir a más de 200 personas de la comunidad académica del Programa y para este año se espera contar con un número igual de significativo de participantes, tanto de nuestra institución como de otras instituciones del departamento del Quindío. </w:t>
      </w:r>
      <w:r w:rsidRPr="00624F2A">
        <w:rPr>
          <w:rFonts w:ascii="Helvetica" w:hAnsi="Helvetica" w:cs="Segoe UI"/>
          <w:sz w:val="22"/>
          <w:szCs w:val="22"/>
          <w:shd w:val="clear" w:color="auto" w:fill="FFFFFF"/>
        </w:rPr>
        <w:t>Este año, en su quinta versión, el evento mantiene el objetivo de difundir temas de Educación Matemática, Estadística y Matemática, así como de propiciar espacios que permitan el intercambio del conocimiento y fomente la participación de nuestros estudiantes y graduados en eventos académicos.</w:t>
      </w:r>
    </w:p>
    <w:p w14:paraId="7C5DE9A7" w14:textId="77777777" w:rsidR="004A716B" w:rsidRPr="00624F2A" w:rsidRDefault="004A716B" w:rsidP="005F430B">
      <w:pPr>
        <w:pStyle w:val="text-justify"/>
        <w:shd w:val="clear" w:color="auto" w:fill="FFFFFF"/>
        <w:spacing w:before="0" w:beforeAutospacing="0" w:after="0" w:afterAutospacing="0" w:line="240" w:lineRule="auto"/>
        <w:contextualSpacing/>
        <w:mirrorIndents/>
        <w:rPr>
          <w:rFonts w:ascii="Helvetica" w:hAnsi="Helvetica" w:cs="Segoe UI"/>
          <w:sz w:val="22"/>
          <w:szCs w:val="22"/>
          <w:shd w:val="clear" w:color="auto" w:fill="FFFFFF"/>
        </w:rPr>
      </w:pPr>
    </w:p>
    <w:p w14:paraId="3A93CD23" w14:textId="16597AD7" w:rsidR="004A716B" w:rsidRPr="00624F2A" w:rsidRDefault="004A716B" w:rsidP="005F430B">
      <w:pPr>
        <w:pStyle w:val="text-justify"/>
        <w:shd w:val="clear" w:color="auto" w:fill="FFFFFF"/>
        <w:spacing w:before="0" w:beforeAutospacing="0" w:after="0" w:afterAutospacing="0" w:line="240" w:lineRule="auto"/>
        <w:contextualSpacing/>
        <w:mirrorIndents/>
        <w:jc w:val="center"/>
        <w:rPr>
          <w:rFonts w:ascii="Helvetica" w:hAnsi="Helvetica" w:cs="Segoe UI"/>
          <w:b/>
          <w:sz w:val="22"/>
          <w:szCs w:val="22"/>
        </w:rPr>
      </w:pPr>
      <w:r w:rsidRPr="00624F2A">
        <w:rPr>
          <w:rFonts w:ascii="Helvetica" w:hAnsi="Helvetica" w:cs="Segoe UI"/>
          <w:b/>
          <w:sz w:val="22"/>
          <w:szCs w:val="22"/>
        </w:rPr>
        <w:t>MODALIDADES DE PARTICIPACIÓN</w:t>
      </w:r>
    </w:p>
    <w:p w14:paraId="5331862A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</w:rPr>
      </w:pPr>
    </w:p>
    <w:p w14:paraId="2DF4D9EB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</w:rPr>
      </w:pPr>
      <w:r w:rsidRPr="00624F2A">
        <w:rPr>
          <w:rFonts w:ascii="Helvetica" w:hAnsi="Helvetica"/>
        </w:rPr>
        <w:t>Las modalidades de participación en el evento son:</w:t>
      </w:r>
    </w:p>
    <w:p w14:paraId="2558CBFD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</w:rPr>
      </w:pPr>
    </w:p>
    <w:p w14:paraId="569C658A" w14:textId="08E6E2DF" w:rsidR="004A716B" w:rsidRPr="00624F2A" w:rsidRDefault="0065398F" w:rsidP="005F430B">
      <w:pPr>
        <w:pStyle w:val="Prrafodelista"/>
        <w:numPr>
          <w:ilvl w:val="0"/>
          <w:numId w:val="11"/>
        </w:numPr>
        <w:spacing w:after="0"/>
        <w:mirrorIndents/>
        <w:rPr>
          <w:rFonts w:ascii="Helvetica" w:hAnsi="Helvetica"/>
          <w:color w:val="auto"/>
          <w:lang w:val="es-CO"/>
        </w:rPr>
      </w:pPr>
      <w:r w:rsidRPr="00624F2A">
        <w:rPr>
          <w:rFonts w:ascii="Helvetica" w:hAnsi="Helvetica"/>
          <w:b/>
          <w:color w:val="auto"/>
          <w:lang w:val="es-CO"/>
        </w:rPr>
        <w:t>Concurso “Mejor avance de trabajo de grado en 10 minutos”</w:t>
      </w:r>
      <w:r w:rsidR="004A716B" w:rsidRPr="00624F2A">
        <w:rPr>
          <w:rFonts w:ascii="Helvetica" w:hAnsi="Helvetica"/>
          <w:b/>
          <w:color w:val="auto"/>
          <w:lang w:val="es-CO"/>
        </w:rPr>
        <w:t>.</w:t>
      </w:r>
      <w:r w:rsidR="004A716B" w:rsidRPr="00624F2A">
        <w:rPr>
          <w:rFonts w:ascii="Helvetica" w:hAnsi="Helvetica"/>
          <w:color w:val="auto"/>
          <w:lang w:val="es-CO"/>
        </w:rPr>
        <w:t xml:space="preserve"> </w:t>
      </w:r>
      <w:r w:rsidRPr="00624F2A">
        <w:rPr>
          <w:rFonts w:ascii="Helvetica" w:hAnsi="Helvetica"/>
          <w:color w:val="auto"/>
          <w:lang w:val="es-CO"/>
        </w:rPr>
        <w:t>Los estudiantes de la Licenciaura en Matemáticas harán una presentación de 10 minutos y con máximo 5 diapósitivas de un avance de su trabajo de grado</w:t>
      </w:r>
      <w:r w:rsidR="004A716B" w:rsidRPr="00624F2A">
        <w:rPr>
          <w:rFonts w:ascii="Helvetica" w:hAnsi="Helvetica"/>
          <w:color w:val="auto"/>
          <w:lang w:val="es-CO"/>
        </w:rPr>
        <w:t>.</w:t>
      </w:r>
      <w:r w:rsidRPr="00624F2A">
        <w:rPr>
          <w:rFonts w:ascii="Helvetica" w:hAnsi="Helvetica"/>
          <w:color w:val="auto"/>
          <w:lang w:val="es-CO"/>
        </w:rPr>
        <w:t xml:space="preserve"> Se valora la capacidad de síntesis, la claridad y coherencia de la presentación.</w:t>
      </w:r>
      <w:r w:rsidR="00FF1E73">
        <w:rPr>
          <w:rFonts w:ascii="Helvetica" w:hAnsi="Helvetica"/>
          <w:color w:val="auto"/>
          <w:lang w:val="es-CO"/>
        </w:rPr>
        <w:t xml:space="preserve"> – RUBRICA DE EVALUACION – 3 JURADOS</w:t>
      </w:r>
    </w:p>
    <w:p w14:paraId="0EB01747" w14:textId="249FC93C" w:rsidR="0065398F" w:rsidRPr="00624F2A" w:rsidRDefault="0065398F" w:rsidP="005F430B">
      <w:pPr>
        <w:pStyle w:val="Prrafodelista"/>
        <w:numPr>
          <w:ilvl w:val="0"/>
          <w:numId w:val="11"/>
        </w:numPr>
        <w:spacing w:after="0"/>
        <w:mirrorIndents/>
        <w:rPr>
          <w:rFonts w:ascii="Helvetica" w:hAnsi="Helvetica" w:cs="Georgia"/>
          <w:color w:val="auto"/>
          <w:lang w:val="es-CO"/>
        </w:rPr>
      </w:pPr>
      <w:r w:rsidRPr="00624F2A">
        <w:rPr>
          <w:rFonts w:ascii="Helvetica" w:hAnsi="Helvetica"/>
          <w:b/>
          <w:color w:val="auto"/>
          <w:lang w:val="es-CO"/>
        </w:rPr>
        <w:t>Conferencias.</w:t>
      </w:r>
      <w:r w:rsidRPr="00624F2A">
        <w:rPr>
          <w:rFonts w:ascii="Helvetica" w:hAnsi="Helvetica"/>
          <w:color w:val="auto"/>
          <w:lang w:val="es-CO"/>
        </w:rPr>
        <w:t xml:space="preserve"> Tres conferencias plenarias 60 minutos (incluido el tiempo para preguntas) en las áreas del evento </w:t>
      </w:r>
      <w:r w:rsidRPr="00624F2A">
        <w:rPr>
          <w:rFonts w:ascii="Helvetica" w:hAnsi="Helvetica" w:cs="Arial"/>
          <w:color w:val="auto"/>
        </w:rPr>
        <w:t>Educación Matemática, Estadística y Matemáticas.</w:t>
      </w:r>
    </w:p>
    <w:p w14:paraId="624C0A2F" w14:textId="1C9A442E" w:rsidR="0065398F" w:rsidRPr="00624F2A" w:rsidRDefault="0065398F" w:rsidP="005F430B">
      <w:pPr>
        <w:pStyle w:val="Prrafodelista"/>
        <w:numPr>
          <w:ilvl w:val="0"/>
          <w:numId w:val="11"/>
        </w:numPr>
        <w:spacing w:after="0"/>
        <w:mirrorIndents/>
        <w:rPr>
          <w:rFonts w:ascii="Helvetica" w:hAnsi="Helvetica"/>
          <w:color w:val="auto"/>
          <w:lang w:val="es-CO"/>
        </w:rPr>
      </w:pPr>
      <w:r w:rsidRPr="00624F2A">
        <w:rPr>
          <w:rFonts w:ascii="Helvetica" w:hAnsi="Helvetica"/>
          <w:b/>
          <w:color w:val="auto"/>
          <w:lang w:val="es-CO"/>
        </w:rPr>
        <w:t xml:space="preserve">Ponencias. </w:t>
      </w:r>
      <w:r w:rsidRPr="00624F2A">
        <w:rPr>
          <w:rFonts w:ascii="Helvetica" w:hAnsi="Helvetica"/>
          <w:bCs/>
          <w:color w:val="auto"/>
          <w:lang w:val="es-CO"/>
        </w:rPr>
        <w:t xml:space="preserve">Nueve </w:t>
      </w:r>
      <w:r w:rsidRPr="00624F2A">
        <w:rPr>
          <w:rFonts w:ascii="Helvetica" w:hAnsi="Helvetica"/>
          <w:color w:val="auto"/>
          <w:lang w:val="es-CO"/>
        </w:rPr>
        <w:t xml:space="preserve">ponencias de 30 minutos (incluido el tiempo para preguntas) en las áreas del evento </w:t>
      </w:r>
      <w:r w:rsidRPr="00624F2A">
        <w:rPr>
          <w:rFonts w:ascii="Helvetica" w:hAnsi="Helvetica" w:cs="Arial"/>
          <w:color w:val="auto"/>
        </w:rPr>
        <w:t>Educación Matemática, Estadística y Matemáticas. Las plenarias son simultáneas en grupos de tres, una por cada área.</w:t>
      </w:r>
    </w:p>
    <w:p w14:paraId="446187A3" w14:textId="254587AE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</w:rPr>
      </w:pPr>
    </w:p>
    <w:p w14:paraId="5D0C0952" w14:textId="41B892A0" w:rsidR="00590DAB" w:rsidRPr="00624F2A" w:rsidRDefault="00590DAB" w:rsidP="005F430B">
      <w:pPr>
        <w:spacing w:after="0" w:line="240" w:lineRule="auto"/>
        <w:contextualSpacing/>
        <w:mirrorIndents/>
        <w:rPr>
          <w:rFonts w:ascii="Helvetica" w:hAnsi="Helvetica"/>
          <w:b/>
          <w:bCs/>
        </w:rPr>
      </w:pPr>
      <w:r w:rsidRPr="00624F2A">
        <w:rPr>
          <w:rFonts w:ascii="Helvetica" w:hAnsi="Helvetica"/>
          <w:b/>
          <w:bCs/>
        </w:rPr>
        <w:t>Premiaci</w:t>
      </w:r>
      <w:r w:rsidR="008F466E">
        <w:rPr>
          <w:rFonts w:ascii="Helvetica" w:hAnsi="Helvetica"/>
          <w:b/>
          <w:bCs/>
        </w:rPr>
        <w:t>o</w:t>
      </w:r>
      <w:r w:rsidRPr="00624F2A">
        <w:rPr>
          <w:rFonts w:ascii="Helvetica" w:hAnsi="Helvetica"/>
          <w:b/>
          <w:bCs/>
        </w:rPr>
        <w:t xml:space="preserve">nes </w:t>
      </w:r>
    </w:p>
    <w:p w14:paraId="431E3BE3" w14:textId="77777777" w:rsidR="00590DAB" w:rsidRPr="00624F2A" w:rsidRDefault="00590DAB" w:rsidP="005F430B">
      <w:pPr>
        <w:spacing w:after="0" w:line="240" w:lineRule="auto"/>
        <w:contextualSpacing/>
        <w:mirrorIndents/>
        <w:rPr>
          <w:rFonts w:ascii="Helvetica" w:hAnsi="Helvetica"/>
          <w:b/>
          <w:bCs/>
        </w:rPr>
      </w:pPr>
    </w:p>
    <w:p w14:paraId="3FA88EE3" w14:textId="2FBBE047" w:rsidR="00590DAB" w:rsidRPr="00624F2A" w:rsidRDefault="00590DAB" w:rsidP="00590DAB">
      <w:pPr>
        <w:pStyle w:val="Prrafodelista"/>
        <w:numPr>
          <w:ilvl w:val="0"/>
          <w:numId w:val="37"/>
        </w:numPr>
        <w:spacing w:after="0"/>
        <w:mirrorIndents/>
        <w:rPr>
          <w:rFonts w:ascii="Helvetica" w:hAnsi="Helvetica"/>
          <w:color w:val="auto"/>
        </w:rPr>
      </w:pPr>
      <w:r w:rsidRPr="00624F2A">
        <w:rPr>
          <w:rFonts w:ascii="Helvetica" w:hAnsi="Helvetica"/>
        </w:rPr>
        <w:t xml:space="preserve">Mejor </w:t>
      </w:r>
      <w:r w:rsidRPr="00624F2A">
        <w:rPr>
          <w:rFonts w:ascii="Helvetica" w:hAnsi="Helvetica"/>
          <w:color w:val="auto"/>
        </w:rPr>
        <w:t>rendimiento</w:t>
      </w:r>
      <w:r w:rsidRPr="00624F2A">
        <w:rPr>
          <w:rFonts w:ascii="Helvetica" w:hAnsi="Helvetica"/>
        </w:rPr>
        <w:t xml:space="preserve"> académico</w:t>
      </w:r>
      <w:r w:rsidRPr="00624F2A">
        <w:rPr>
          <w:rFonts w:ascii="Helvetica" w:hAnsi="Helvetica"/>
          <w:color w:val="auto"/>
        </w:rPr>
        <w:t xml:space="preserve"> (un estudiante por cada plan de estudios)</w:t>
      </w:r>
    </w:p>
    <w:p w14:paraId="5062CD6F" w14:textId="5597D77D" w:rsidR="00590DAB" w:rsidRPr="00624F2A" w:rsidRDefault="00590DAB" w:rsidP="00590DAB">
      <w:pPr>
        <w:pStyle w:val="Prrafodelista"/>
        <w:numPr>
          <w:ilvl w:val="0"/>
          <w:numId w:val="37"/>
        </w:numPr>
        <w:spacing w:after="0"/>
        <w:mirrorIndents/>
        <w:rPr>
          <w:rFonts w:ascii="Helvetica" w:hAnsi="Helvetica"/>
          <w:color w:val="auto"/>
        </w:rPr>
      </w:pPr>
      <w:r w:rsidRPr="00624F2A">
        <w:rPr>
          <w:rFonts w:ascii="Helvetica" w:hAnsi="Helvetica"/>
        </w:rPr>
        <w:t>M</w:t>
      </w:r>
      <w:r w:rsidRPr="00624F2A">
        <w:rPr>
          <w:rFonts w:ascii="Helvetica" w:hAnsi="Helvetica"/>
          <w:color w:val="auto"/>
        </w:rPr>
        <w:t xml:space="preserve">ejor </w:t>
      </w:r>
      <w:r w:rsidRPr="00624F2A">
        <w:rPr>
          <w:rFonts w:ascii="Helvetica" w:hAnsi="Helvetica"/>
        </w:rPr>
        <w:t xml:space="preserve">presentación de </w:t>
      </w:r>
      <w:r w:rsidRPr="00624F2A">
        <w:rPr>
          <w:rFonts w:ascii="Helvetica" w:hAnsi="Helvetica"/>
          <w:color w:val="auto"/>
        </w:rPr>
        <w:t>avance</w:t>
      </w:r>
      <w:r w:rsidRPr="00624F2A">
        <w:rPr>
          <w:rFonts w:ascii="Helvetica" w:hAnsi="Helvetica"/>
        </w:rPr>
        <w:t xml:space="preserve"> de Trabajo de </w:t>
      </w:r>
      <w:r w:rsidRPr="00624F2A">
        <w:rPr>
          <w:rFonts w:ascii="Helvetica" w:hAnsi="Helvetica"/>
          <w:color w:val="auto"/>
        </w:rPr>
        <w:t>G</w:t>
      </w:r>
      <w:r w:rsidRPr="00624F2A">
        <w:rPr>
          <w:rFonts w:ascii="Helvetica" w:hAnsi="Helvetica"/>
        </w:rPr>
        <w:t>rado</w:t>
      </w:r>
    </w:p>
    <w:p w14:paraId="7772E371" w14:textId="44055A10" w:rsidR="00590DAB" w:rsidRPr="00624F2A" w:rsidRDefault="00590DAB" w:rsidP="00590DAB">
      <w:pPr>
        <w:pStyle w:val="Prrafodelista"/>
        <w:numPr>
          <w:ilvl w:val="0"/>
          <w:numId w:val="37"/>
        </w:numPr>
        <w:spacing w:after="0"/>
        <w:mirrorIndents/>
        <w:rPr>
          <w:rFonts w:ascii="Helvetica" w:hAnsi="Helvetica"/>
          <w:color w:val="auto"/>
        </w:rPr>
      </w:pPr>
      <w:r w:rsidRPr="00624F2A">
        <w:rPr>
          <w:rFonts w:ascii="Helvetica" w:hAnsi="Helvetica"/>
        </w:rPr>
        <w:t xml:space="preserve">Profesor destacado en la </w:t>
      </w:r>
      <w:proofErr w:type="spellStart"/>
      <w:r w:rsidRPr="00624F2A">
        <w:rPr>
          <w:rFonts w:ascii="Helvetica" w:hAnsi="Helvetica"/>
        </w:rPr>
        <w:t>presencialidad</w:t>
      </w:r>
      <w:proofErr w:type="spellEnd"/>
      <w:r w:rsidRPr="00624F2A">
        <w:rPr>
          <w:rFonts w:ascii="Helvetica" w:hAnsi="Helvetica"/>
        </w:rPr>
        <w:t xml:space="preserve"> mediada por tecnologías</w:t>
      </w:r>
      <w:r w:rsidR="00FF1E73">
        <w:rPr>
          <w:rFonts w:ascii="Helvetica" w:hAnsi="Helvetica"/>
        </w:rPr>
        <w:t xml:space="preserve"> - RUBRICA</w:t>
      </w:r>
    </w:p>
    <w:p w14:paraId="7AD74ED2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</w:rPr>
      </w:pPr>
    </w:p>
    <w:p w14:paraId="30F7CF04" w14:textId="77777777" w:rsidR="004A716B" w:rsidRPr="00624F2A" w:rsidRDefault="004A716B" w:rsidP="005F430B">
      <w:pPr>
        <w:spacing w:after="0" w:line="240" w:lineRule="auto"/>
        <w:contextualSpacing/>
        <w:mirrorIndents/>
        <w:jc w:val="center"/>
        <w:rPr>
          <w:rFonts w:ascii="Helvetica" w:hAnsi="Helvetica" w:cs="Segoe UI"/>
          <w:b/>
        </w:rPr>
      </w:pPr>
      <w:r w:rsidRPr="00624F2A">
        <w:rPr>
          <w:rFonts w:ascii="Helvetica" w:hAnsi="Helvetica" w:cs="Segoe UI"/>
          <w:b/>
        </w:rPr>
        <w:t>PREINSCRIPCIONES</w:t>
      </w:r>
    </w:p>
    <w:p w14:paraId="2DCDA8B1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</w:rPr>
      </w:pPr>
    </w:p>
    <w:p w14:paraId="45CD58C8" w14:textId="77764AC3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</w:rPr>
      </w:pPr>
      <w:r w:rsidRPr="00624F2A">
        <w:rPr>
          <w:rFonts w:ascii="Helvetica" w:hAnsi="Helvetica"/>
        </w:rPr>
        <w:t xml:space="preserve">El proceso de </w:t>
      </w:r>
      <w:r w:rsidRPr="00624F2A">
        <w:rPr>
          <w:rFonts w:ascii="Helvetica" w:hAnsi="Helvetica"/>
          <w:u w:val="single"/>
        </w:rPr>
        <w:t>preinscripción</w:t>
      </w:r>
      <w:r w:rsidRPr="00624F2A">
        <w:rPr>
          <w:rFonts w:ascii="Helvetica" w:hAnsi="Helvetica"/>
        </w:rPr>
        <w:t xml:space="preserve"> </w:t>
      </w:r>
      <w:r w:rsidR="008B43FC" w:rsidRPr="00624F2A">
        <w:rPr>
          <w:rFonts w:ascii="Helvetica" w:hAnsi="Helvetica"/>
        </w:rPr>
        <w:t xml:space="preserve">lo deben realizar todos los participantes del evento y </w:t>
      </w:r>
      <w:r w:rsidRPr="00624F2A">
        <w:rPr>
          <w:rFonts w:ascii="Helvetica" w:hAnsi="Helvetica"/>
        </w:rPr>
        <w:t>se hace ingresando en la página web:</w:t>
      </w:r>
    </w:p>
    <w:p w14:paraId="71D3B942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</w:rPr>
      </w:pPr>
    </w:p>
    <w:p w14:paraId="6277198D" w14:textId="088EAC4A" w:rsidR="004A716B" w:rsidRPr="00FF1E73" w:rsidRDefault="004F043A" w:rsidP="005F430B">
      <w:pPr>
        <w:spacing w:after="0" w:line="240" w:lineRule="auto"/>
        <w:contextualSpacing/>
        <w:mirrorIndents/>
        <w:rPr>
          <w:rFonts w:ascii="Helvetica" w:hAnsi="Helvetica"/>
          <w:lang w:val="es-CO"/>
        </w:rPr>
      </w:pPr>
      <w:hyperlink r:id="rId11" w:anchor="/emem-workshop/inicio" w:history="1">
        <w:r w:rsidR="004A716B" w:rsidRPr="00FF1E73">
          <w:rPr>
            <w:rStyle w:val="Hipervnculo"/>
            <w:rFonts w:ascii="Helvetica" w:hAnsi="Helvetica"/>
            <w:color w:val="auto"/>
            <w:highlight w:val="yellow"/>
            <w:lang w:val="es-CO"/>
          </w:rPr>
          <w:t>http://201.185.240.142/matematicas/#/emem-workshop/inicio</w:t>
        </w:r>
      </w:hyperlink>
      <w:r w:rsidR="00FF1E73" w:rsidRPr="00FF1E73">
        <w:rPr>
          <w:rStyle w:val="Hipervnculo"/>
          <w:rFonts w:ascii="Helvetica" w:hAnsi="Helvetica"/>
          <w:color w:val="auto"/>
          <w:lang w:val="es-CO"/>
        </w:rPr>
        <w:t xml:space="preserve">   PIA</w:t>
      </w:r>
      <w:r w:rsidR="00FF1E73">
        <w:rPr>
          <w:rStyle w:val="Hipervnculo"/>
          <w:rFonts w:ascii="Helvetica" w:hAnsi="Helvetica"/>
          <w:color w:val="auto"/>
          <w:lang w:val="es-CO"/>
        </w:rPr>
        <w:t>+TUTORIAL</w:t>
      </w:r>
    </w:p>
    <w:p w14:paraId="0E1C2ABD" w14:textId="77777777" w:rsidR="004A716B" w:rsidRPr="00FF1E73" w:rsidRDefault="004A716B" w:rsidP="005F430B">
      <w:pPr>
        <w:spacing w:after="0" w:line="240" w:lineRule="auto"/>
        <w:contextualSpacing/>
        <w:mirrorIndents/>
        <w:rPr>
          <w:rFonts w:ascii="Helvetica" w:hAnsi="Helvetica" w:cs="Arial"/>
          <w:lang w:val="es-CO"/>
        </w:rPr>
      </w:pPr>
    </w:p>
    <w:p w14:paraId="69A05971" w14:textId="3B1359D6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 w:cs="Arial"/>
          <w:lang w:val="es-ES_tradnl"/>
        </w:rPr>
      </w:pPr>
      <w:r w:rsidRPr="00624F2A">
        <w:rPr>
          <w:rFonts w:ascii="Helvetica" w:hAnsi="Helvetica" w:cs="Arial"/>
          <w:lang w:val="es-ES_tradnl"/>
        </w:rPr>
        <w:t>Se registran diligenciando la información que solicita el formulario</w:t>
      </w:r>
      <w:r w:rsidR="0065398F" w:rsidRPr="00624F2A">
        <w:rPr>
          <w:rFonts w:ascii="Helvetica" w:hAnsi="Helvetica" w:cs="Arial"/>
          <w:lang w:val="es-ES_tradnl"/>
        </w:rPr>
        <w:t>, donde deberá especificar a cu</w:t>
      </w:r>
      <w:r w:rsidR="00FF1E73">
        <w:rPr>
          <w:rFonts w:ascii="Helvetica" w:hAnsi="Helvetica" w:cs="Arial"/>
          <w:lang w:val="es-ES_tradnl"/>
        </w:rPr>
        <w:t>á</w:t>
      </w:r>
      <w:r w:rsidR="0065398F" w:rsidRPr="00624F2A">
        <w:rPr>
          <w:rFonts w:ascii="Helvetica" w:hAnsi="Helvetica" w:cs="Arial"/>
          <w:lang w:val="es-ES_tradnl"/>
        </w:rPr>
        <w:t>les sesiones de ponencias ingresarán</w:t>
      </w:r>
      <w:r w:rsidRPr="00624F2A">
        <w:rPr>
          <w:rFonts w:ascii="Helvetica" w:hAnsi="Helvetica" w:cs="Arial"/>
          <w:lang w:val="es-ES_tradnl"/>
        </w:rPr>
        <w:t>. Luego de iniciar sesión tendrán acceso a la sección de resúmenes donde podrán ingresar la información detallada.</w:t>
      </w:r>
    </w:p>
    <w:p w14:paraId="696B50C3" w14:textId="550648E4" w:rsidR="003035C3" w:rsidRPr="00624F2A" w:rsidRDefault="003035C3" w:rsidP="005F430B">
      <w:pPr>
        <w:spacing w:after="0" w:line="240" w:lineRule="auto"/>
        <w:contextualSpacing/>
        <w:mirrorIndents/>
        <w:rPr>
          <w:rFonts w:ascii="Helvetica" w:hAnsi="Helvetica" w:cs="Arial"/>
          <w:lang w:val="es-ES_tradnl"/>
        </w:rPr>
      </w:pPr>
    </w:p>
    <w:p w14:paraId="6D273CED" w14:textId="19D5A07D" w:rsidR="003035C3" w:rsidRPr="00624F2A" w:rsidRDefault="003035C3" w:rsidP="005F430B">
      <w:pPr>
        <w:spacing w:after="0" w:line="240" w:lineRule="auto"/>
        <w:contextualSpacing/>
        <w:mirrorIndents/>
        <w:jc w:val="center"/>
        <w:rPr>
          <w:rFonts w:ascii="Helvetica" w:hAnsi="Helvetica" w:cs="Arial"/>
          <w:b/>
          <w:lang w:val="es-ES_tradnl"/>
        </w:rPr>
      </w:pPr>
      <w:r w:rsidRPr="00624F2A">
        <w:rPr>
          <w:rFonts w:ascii="Helvetica" w:hAnsi="Helvetica" w:cs="Arial"/>
          <w:b/>
          <w:lang w:val="es-ES_tradnl"/>
        </w:rPr>
        <w:t>PROGRAMACIÓN</w:t>
      </w:r>
    </w:p>
    <w:p w14:paraId="7B65BD02" w14:textId="0910F3D6" w:rsidR="0065398F" w:rsidRPr="00624F2A" w:rsidRDefault="0065398F" w:rsidP="005F430B">
      <w:pPr>
        <w:spacing w:after="0" w:line="240" w:lineRule="auto"/>
        <w:contextualSpacing/>
        <w:mirrorIndents/>
        <w:rPr>
          <w:rFonts w:ascii="Helvetica" w:hAnsi="Helvetica" w:cs="Arial"/>
          <w:lang w:val="es-ES_tradnl"/>
        </w:rPr>
      </w:pPr>
    </w:p>
    <w:tbl>
      <w:tblPr>
        <w:tblW w:w="489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4"/>
        <w:gridCol w:w="2746"/>
        <w:gridCol w:w="2984"/>
        <w:gridCol w:w="2545"/>
      </w:tblGrid>
      <w:tr w:rsidR="005F430B" w:rsidRPr="00624F2A" w14:paraId="38A80568" w14:textId="77777777" w:rsidTr="00624F2A">
        <w:trPr>
          <w:trHeight w:val="340"/>
        </w:trPr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9F214" w14:textId="77777777" w:rsidR="0065398F" w:rsidRPr="0065398F" w:rsidRDefault="0065398F" w:rsidP="005A5C99">
            <w:pPr>
              <w:spacing w:after="0" w:line="240" w:lineRule="auto"/>
              <w:jc w:val="both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6:00 - 6:30</w:t>
            </w:r>
          </w:p>
        </w:tc>
        <w:tc>
          <w:tcPr>
            <w:tcW w:w="432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8DE62" w14:textId="77777777" w:rsidR="0065398F" w:rsidRPr="0065398F" w:rsidRDefault="0065398F" w:rsidP="005F430B">
            <w:pPr>
              <w:spacing w:after="0" w:line="240" w:lineRule="auto"/>
              <w:jc w:val="center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Apertura</w:t>
            </w:r>
          </w:p>
        </w:tc>
      </w:tr>
      <w:tr w:rsidR="005F430B" w:rsidRPr="00624F2A" w14:paraId="026DAF0F" w14:textId="77777777" w:rsidTr="00624F2A">
        <w:trPr>
          <w:trHeight w:val="659"/>
        </w:trPr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43C47" w14:textId="77777777" w:rsidR="0065398F" w:rsidRPr="0065398F" w:rsidRDefault="0065398F" w:rsidP="005A5C99">
            <w:pPr>
              <w:spacing w:after="0" w:line="240" w:lineRule="auto"/>
              <w:jc w:val="both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6:30 - 7:00</w:t>
            </w:r>
          </w:p>
        </w:tc>
        <w:tc>
          <w:tcPr>
            <w:tcW w:w="432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92CEF" w14:textId="77777777" w:rsidR="0065398F" w:rsidRPr="0065398F" w:rsidRDefault="0065398F" w:rsidP="005F430B">
            <w:pPr>
              <w:spacing w:after="0" w:line="240" w:lineRule="auto"/>
              <w:jc w:val="center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Conferencia Matemática Aplicada</w:t>
            </w:r>
            <w:r w:rsidRPr="0065398F">
              <w:rPr>
                <w:rFonts w:ascii="Helvetica" w:hAnsi="Helvetica" w:cs="Times New Roman"/>
                <w:lang w:val="es-CO" w:eastAsia="es-ES_tradnl"/>
              </w:rPr>
              <w:br/>
              <w:t>Gerard Olivar Tost</w:t>
            </w:r>
            <w:r w:rsidRPr="0065398F">
              <w:rPr>
                <w:rFonts w:ascii="Helvetica" w:hAnsi="Helvetica" w:cs="Times New Roman"/>
                <w:lang w:val="es-CO" w:eastAsia="es-ES_tradnl"/>
              </w:rPr>
              <w:br/>
              <w:t>Universidad de Aysen, Chile</w:t>
            </w:r>
            <w:r w:rsidRPr="0065398F">
              <w:rPr>
                <w:rFonts w:ascii="Helvetica" w:hAnsi="Helvetica" w:cs="Times New Roman"/>
                <w:lang w:val="es-CO" w:eastAsia="es-ES_tradnl"/>
              </w:rPr>
              <w:br/>
              <w:t xml:space="preserve">Enlace: </w:t>
            </w:r>
          </w:p>
        </w:tc>
      </w:tr>
      <w:tr w:rsidR="005F430B" w:rsidRPr="00624F2A" w14:paraId="424DE486" w14:textId="77777777" w:rsidTr="00624F2A">
        <w:trPr>
          <w:trHeight w:val="381"/>
        </w:trPr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8B05" w14:textId="77777777" w:rsidR="0065398F" w:rsidRPr="0065398F" w:rsidRDefault="0065398F" w:rsidP="005A5C99">
            <w:pPr>
              <w:spacing w:after="0" w:line="240" w:lineRule="auto"/>
              <w:jc w:val="both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7:00 - 7:30</w:t>
            </w:r>
          </w:p>
        </w:tc>
        <w:tc>
          <w:tcPr>
            <w:tcW w:w="4324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F1DFB" w14:textId="77777777" w:rsidR="0065398F" w:rsidRPr="0065398F" w:rsidRDefault="0065398F" w:rsidP="005F430B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</w:p>
        </w:tc>
      </w:tr>
      <w:tr w:rsidR="009E4BE7" w:rsidRPr="00624F2A" w14:paraId="471077E5" w14:textId="77777777" w:rsidTr="00FF1E73">
        <w:trPr>
          <w:trHeight w:val="1360"/>
        </w:trPr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4C750" w14:textId="77777777" w:rsidR="009E4BE7" w:rsidRPr="0065398F" w:rsidRDefault="009E4BE7" w:rsidP="005A5C99">
            <w:pPr>
              <w:spacing w:after="0" w:line="240" w:lineRule="auto"/>
              <w:jc w:val="both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7:30 - 8:00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4C407" w14:textId="77777777" w:rsidR="0055134A" w:rsidRPr="0055134A" w:rsidRDefault="009E4BE7" w:rsidP="005A5C99">
            <w:pPr>
              <w:shd w:val="clear" w:color="auto" w:fill="FFFFFF"/>
              <w:spacing w:after="0"/>
              <w:rPr>
                <w:rFonts w:ascii="Helvetica" w:hAnsi="Helvetica" w:cs="Arial"/>
              </w:rPr>
            </w:pPr>
            <w:r w:rsidRPr="0055134A">
              <w:rPr>
                <w:rFonts w:ascii="Helvetica" w:hAnsi="Helvetica" w:cs="Times New Roman"/>
                <w:lang w:val="es-CO" w:eastAsia="es-ES_tradnl"/>
              </w:rPr>
              <w:t>Ponencia Matemática Aplicada</w:t>
            </w:r>
            <w:r w:rsidRPr="0055134A">
              <w:rPr>
                <w:rFonts w:ascii="Helvetica" w:hAnsi="Helvetica" w:cs="Times New Roman"/>
                <w:lang w:val="es-CO" w:eastAsia="es-ES_tradnl"/>
              </w:rPr>
              <w:br/>
            </w:r>
          </w:p>
          <w:p w14:paraId="6DA419AF" w14:textId="2D9B8699" w:rsidR="0055134A" w:rsidRPr="0055134A" w:rsidRDefault="0055134A" w:rsidP="005A5C99">
            <w:pPr>
              <w:shd w:val="clear" w:color="auto" w:fill="FFFFFF"/>
              <w:spacing w:after="0"/>
              <w:rPr>
                <w:rFonts w:ascii="Helvetica" w:hAnsi="Helvetica" w:cs="Arial"/>
              </w:rPr>
            </w:pPr>
            <w:r w:rsidRPr="0055134A">
              <w:rPr>
                <w:rFonts w:ascii="Helvetica" w:hAnsi="Helvetica" w:cs="Arial"/>
                <w:highlight w:val="yellow"/>
              </w:rPr>
              <w:t>Título ponencia: pendiente</w:t>
            </w:r>
          </w:p>
          <w:p w14:paraId="4E92552E" w14:textId="77777777" w:rsidR="0055134A" w:rsidRPr="0055134A" w:rsidRDefault="0055134A" w:rsidP="005A5C99">
            <w:pPr>
              <w:shd w:val="clear" w:color="auto" w:fill="FFFFFF"/>
              <w:spacing w:after="0"/>
              <w:rPr>
                <w:rFonts w:ascii="Helvetica" w:hAnsi="Helvetica" w:cs="Arial"/>
              </w:rPr>
            </w:pPr>
          </w:p>
          <w:p w14:paraId="4B7A4616" w14:textId="6312429C" w:rsidR="0055134A" w:rsidRPr="0055134A" w:rsidRDefault="0055134A" w:rsidP="005A5C99">
            <w:pPr>
              <w:shd w:val="clear" w:color="auto" w:fill="FFFFFF"/>
              <w:spacing w:after="0"/>
              <w:rPr>
                <w:rFonts w:ascii="Helvetica" w:eastAsia="Times New Roman" w:hAnsi="Helvetica" w:cs="Arial"/>
              </w:rPr>
            </w:pPr>
            <w:r w:rsidRPr="0055134A">
              <w:rPr>
                <w:rFonts w:ascii="Helvetica" w:hAnsi="Helvetica" w:cs="Arial"/>
              </w:rPr>
              <w:t xml:space="preserve">Elder Jesús Villamizar Roa, </w:t>
            </w:r>
            <w:hyperlink r:id="rId12" w:history="1">
              <w:r w:rsidRPr="0055134A">
                <w:rPr>
                  <w:rStyle w:val="Hipervnculo"/>
                  <w:rFonts w:ascii="Helvetica" w:hAnsi="Helvetica" w:cs="Arial"/>
                  <w:color w:val="auto"/>
                </w:rPr>
                <w:t>jvillami@uis.edu.co</w:t>
              </w:r>
            </w:hyperlink>
          </w:p>
          <w:p w14:paraId="5E8026A2" w14:textId="77777777" w:rsidR="0055134A" w:rsidRDefault="0055134A" w:rsidP="005A5C99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</w:p>
          <w:p w14:paraId="4BFED989" w14:textId="77777777" w:rsidR="00C66FEF" w:rsidRDefault="0055134A" w:rsidP="005A5C99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  <w:r>
              <w:rPr>
                <w:rFonts w:ascii="Helvetica" w:hAnsi="Helvetica" w:cs="Times New Roman"/>
                <w:lang w:val="es-CO" w:eastAsia="es-ES_tradnl"/>
              </w:rPr>
              <w:t>Universidad Industrial de Santander, Colombia</w:t>
            </w:r>
            <w:r w:rsidR="009E4BE7" w:rsidRPr="0065398F">
              <w:rPr>
                <w:rFonts w:ascii="Helvetica" w:hAnsi="Helvetica" w:cs="Times New Roman"/>
                <w:lang w:val="es-CO" w:eastAsia="es-ES_tradnl"/>
              </w:rPr>
              <w:br/>
            </w:r>
          </w:p>
          <w:p w14:paraId="069F31B7" w14:textId="14DBB6C1" w:rsidR="009E4BE7" w:rsidRPr="0065398F" w:rsidRDefault="009E4BE7" w:rsidP="005A5C99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Enlace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E60E4" w14:textId="77777777" w:rsidR="009E4BE7" w:rsidRDefault="009E4BE7" w:rsidP="005A5C99">
            <w:pPr>
              <w:shd w:val="clear" w:color="auto" w:fill="FFFFFF"/>
              <w:spacing w:after="0"/>
              <w:rPr>
                <w:rFonts w:ascii="Helvetica" w:hAnsi="Helvetica"/>
              </w:rPr>
            </w:pPr>
            <w:r w:rsidRPr="009354DC">
              <w:rPr>
                <w:rFonts w:ascii="Helvetica" w:hAnsi="Helvetica"/>
              </w:rPr>
              <w:t>Ponencia Educación Matemática</w:t>
            </w:r>
          </w:p>
          <w:p w14:paraId="3017F740" w14:textId="77777777" w:rsidR="009E4BE7" w:rsidRDefault="009E4BE7" w:rsidP="005A5C99">
            <w:pPr>
              <w:shd w:val="clear" w:color="auto" w:fill="FFFFFF"/>
              <w:spacing w:after="0"/>
              <w:rPr>
                <w:rFonts w:ascii="Helvetica" w:eastAsia="Times New Roman" w:hAnsi="Helvetica" w:cs="Arial"/>
                <w:highlight w:val="yellow"/>
              </w:rPr>
            </w:pPr>
          </w:p>
          <w:p w14:paraId="227525CC" w14:textId="77777777" w:rsidR="009E4BE7" w:rsidRPr="00DB492F" w:rsidRDefault="009E4BE7" w:rsidP="005A5C99">
            <w:pPr>
              <w:shd w:val="clear" w:color="auto" w:fill="FFFFFF"/>
              <w:spacing w:after="0"/>
              <w:rPr>
                <w:rFonts w:ascii="Helvetica" w:eastAsia="Times New Roman" w:hAnsi="Helvetica" w:cs="Arial"/>
                <w:highlight w:val="yellow"/>
              </w:rPr>
            </w:pPr>
            <w:r w:rsidRPr="00DB492F">
              <w:rPr>
                <w:rFonts w:ascii="Helvetica" w:eastAsia="Times New Roman" w:hAnsi="Helvetica" w:cs="Arial"/>
                <w:highlight w:val="yellow"/>
              </w:rPr>
              <w:t>Título ponencia: pendiente</w:t>
            </w:r>
          </w:p>
          <w:p w14:paraId="0337CAE5" w14:textId="77777777" w:rsidR="009E4BE7" w:rsidRDefault="009E4BE7" w:rsidP="005A5C99">
            <w:pPr>
              <w:shd w:val="clear" w:color="auto" w:fill="FFFFFF"/>
              <w:spacing w:after="0"/>
              <w:rPr>
                <w:rFonts w:ascii="Helvetica" w:hAnsi="Helvetica"/>
              </w:rPr>
            </w:pPr>
          </w:p>
          <w:p w14:paraId="0E6F671F" w14:textId="7C6F6AC8" w:rsidR="009E4BE7" w:rsidRDefault="009E4BE7" w:rsidP="005A5C99">
            <w:pPr>
              <w:shd w:val="clear" w:color="auto" w:fill="FFFFFF"/>
              <w:spacing w:after="0"/>
              <w:rPr>
                <w:rFonts w:ascii="Helvetica" w:eastAsia="Times New Roman" w:hAnsi="Helvetica" w:cs="Arial"/>
              </w:rPr>
            </w:pPr>
            <w:r w:rsidRPr="009354DC">
              <w:rPr>
                <w:rFonts w:ascii="Helvetica" w:eastAsia="Times New Roman" w:hAnsi="Helvetica" w:cs="Arial"/>
              </w:rPr>
              <w:t xml:space="preserve">Marcel </w:t>
            </w:r>
            <w:r w:rsidR="00FF1E73">
              <w:rPr>
                <w:rFonts w:ascii="Helvetica" w:eastAsia="Times New Roman" w:hAnsi="Helvetica" w:cs="Arial"/>
              </w:rPr>
              <w:t>D</w:t>
            </w:r>
            <w:r w:rsidRPr="009354DC">
              <w:rPr>
                <w:rFonts w:ascii="Helvetica" w:eastAsia="Times New Roman" w:hAnsi="Helvetica" w:cs="Arial"/>
              </w:rPr>
              <w:t xml:space="preserve">avid </w:t>
            </w:r>
            <w:proofErr w:type="spellStart"/>
            <w:r w:rsidR="00FF1E73">
              <w:rPr>
                <w:rFonts w:ascii="Helvetica" w:eastAsia="Times New Roman" w:hAnsi="Helvetica" w:cs="Arial"/>
              </w:rPr>
              <w:t>P</w:t>
            </w:r>
            <w:r w:rsidRPr="009354DC">
              <w:rPr>
                <w:rFonts w:ascii="Helvetica" w:eastAsia="Times New Roman" w:hAnsi="Helvetica" w:cs="Arial"/>
              </w:rPr>
              <w:t>ochulu</w:t>
            </w:r>
            <w:proofErr w:type="spellEnd"/>
            <w:r w:rsidRPr="009354DC">
              <w:rPr>
                <w:rFonts w:ascii="Helvetica" w:eastAsia="Times New Roman" w:hAnsi="Helvetica" w:cs="Arial"/>
              </w:rPr>
              <w:t>,</w:t>
            </w:r>
          </w:p>
          <w:p w14:paraId="26112CA7" w14:textId="77777777" w:rsidR="00C66FEF" w:rsidRDefault="004F043A" w:rsidP="005A5C99">
            <w:pPr>
              <w:pStyle w:val="Prrafodelista"/>
              <w:shd w:val="clear" w:color="auto" w:fill="FFFFFF"/>
              <w:spacing w:after="0"/>
              <w:ind w:left="0" w:firstLine="0"/>
              <w:rPr>
                <w:rFonts w:ascii="Helvetica" w:hAnsi="Helvetica" w:cs="Arial"/>
                <w:color w:val="auto"/>
              </w:rPr>
            </w:pPr>
            <w:hyperlink r:id="rId13" w:history="1">
              <w:r w:rsidR="009E4BE7" w:rsidRPr="009354DC">
                <w:rPr>
                  <w:rStyle w:val="Hipervnculo"/>
                  <w:rFonts w:ascii="Helvetica" w:eastAsia="Times New Roman" w:hAnsi="Helvetica" w:cs="Arial"/>
                </w:rPr>
                <w:t>marcelpochulu@gmail.com</w:t>
              </w:r>
            </w:hyperlink>
            <w:r w:rsidR="009E4BE7" w:rsidRPr="00624F2A">
              <w:rPr>
                <w:rFonts w:ascii="Helvetica" w:hAnsi="Helvetica"/>
                <w:color w:val="auto"/>
              </w:rPr>
              <w:br/>
            </w:r>
          </w:p>
          <w:p w14:paraId="106F31F1" w14:textId="0AEC4B4B" w:rsidR="00C66FEF" w:rsidRDefault="009E4BE7" w:rsidP="005A5C99">
            <w:pPr>
              <w:pStyle w:val="Prrafodelista"/>
              <w:shd w:val="clear" w:color="auto" w:fill="FFFFFF"/>
              <w:spacing w:after="0"/>
              <w:ind w:left="0" w:firstLine="0"/>
              <w:rPr>
                <w:rFonts w:ascii="Helvetica" w:hAnsi="Helvetica"/>
                <w:color w:val="auto"/>
              </w:rPr>
            </w:pPr>
            <w:r w:rsidRPr="00624F2A">
              <w:rPr>
                <w:rFonts w:ascii="Helvetica" w:hAnsi="Helvetica" w:cs="Arial"/>
                <w:color w:val="auto"/>
              </w:rPr>
              <w:t>Universidad Nacional de Villa María</w:t>
            </w:r>
            <w:r>
              <w:rPr>
                <w:rFonts w:ascii="Helvetica" w:hAnsi="Helvetica" w:cs="Arial"/>
              </w:rPr>
              <w:t>, Argentina</w:t>
            </w:r>
            <w:r w:rsidRPr="00624F2A">
              <w:rPr>
                <w:rFonts w:ascii="Helvetica" w:hAnsi="Helvetica"/>
                <w:color w:val="auto"/>
              </w:rPr>
              <w:br/>
            </w:r>
          </w:p>
          <w:p w14:paraId="62D3BF04" w14:textId="6FE71DCD" w:rsidR="009E4BE7" w:rsidRDefault="009E4BE7" w:rsidP="005A5C99">
            <w:pPr>
              <w:pStyle w:val="Prrafodelista"/>
              <w:shd w:val="clear" w:color="auto" w:fill="FFFFFF"/>
              <w:spacing w:after="0"/>
              <w:ind w:left="0" w:firstLine="0"/>
              <w:rPr>
                <w:rFonts w:ascii="Helvetica" w:hAnsi="Helvetica"/>
                <w:color w:val="auto"/>
              </w:rPr>
            </w:pPr>
            <w:r w:rsidRPr="00624F2A">
              <w:rPr>
                <w:rFonts w:ascii="Helvetica" w:hAnsi="Helvetica"/>
                <w:color w:val="auto"/>
              </w:rPr>
              <w:t>Enlace</w:t>
            </w:r>
          </w:p>
          <w:p w14:paraId="7053FA7B" w14:textId="77777777" w:rsidR="009E4BE7" w:rsidRDefault="009E4BE7" w:rsidP="005A5C99">
            <w:pPr>
              <w:pStyle w:val="Prrafodelista"/>
              <w:shd w:val="clear" w:color="auto" w:fill="FFFFFF"/>
              <w:spacing w:after="0"/>
              <w:ind w:left="0" w:firstLine="0"/>
              <w:rPr>
                <w:rFonts w:ascii="Helvetica" w:hAnsi="Helvetica"/>
                <w:bCs/>
                <w:color w:val="auto"/>
              </w:rPr>
            </w:pPr>
          </w:p>
          <w:p w14:paraId="2442F14E" w14:textId="68E675B4" w:rsidR="009E4BE7" w:rsidRPr="0065398F" w:rsidRDefault="009E4BE7" w:rsidP="005A5C99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</w:p>
        </w:tc>
        <w:tc>
          <w:tcPr>
            <w:tcW w:w="1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8867A" w14:textId="77777777" w:rsidR="00EA7174" w:rsidRDefault="009E4BE7" w:rsidP="005A5C99">
            <w:pPr>
              <w:shd w:val="clear" w:color="auto" w:fill="FFFFFF"/>
              <w:spacing w:after="0"/>
              <w:rPr>
                <w:rFonts w:ascii="Helvetica" w:eastAsia="Times New Roman" w:hAnsi="Helvetica" w:cs="Arial"/>
                <w:b/>
              </w:rPr>
            </w:pPr>
            <w:r w:rsidRPr="00EA7174">
              <w:rPr>
                <w:rFonts w:ascii="Helvetica" w:hAnsi="Helvetica" w:cs="Times New Roman"/>
                <w:lang w:val="es-CO" w:eastAsia="es-ES_tradnl"/>
              </w:rPr>
              <w:t>Ponencia Estadística</w:t>
            </w:r>
            <w:r w:rsidRPr="00EA7174">
              <w:rPr>
                <w:rFonts w:ascii="Helvetica" w:hAnsi="Helvetica" w:cs="Times New Roman"/>
                <w:lang w:val="es-CO" w:eastAsia="es-ES_tradnl"/>
              </w:rPr>
              <w:br/>
            </w:r>
          </w:p>
          <w:p w14:paraId="0095DE18" w14:textId="3F99FF61" w:rsidR="00EA7174" w:rsidRPr="00EA7174" w:rsidRDefault="00EA7174" w:rsidP="005A5C99">
            <w:pPr>
              <w:shd w:val="clear" w:color="auto" w:fill="FFFFFF"/>
              <w:spacing w:after="0"/>
              <w:rPr>
                <w:rFonts w:ascii="Helvetica" w:eastAsia="Times New Roman" w:hAnsi="Helvetica" w:cs="Arial"/>
                <w:b/>
              </w:rPr>
            </w:pPr>
            <w:r w:rsidRPr="00EA7174">
              <w:rPr>
                <w:rFonts w:ascii="Helvetica" w:eastAsia="Times New Roman" w:hAnsi="Helvetica" w:cs="Arial"/>
                <w:b/>
              </w:rPr>
              <w:t>Título ponencia: pendiente</w:t>
            </w:r>
          </w:p>
          <w:p w14:paraId="2399BDE8" w14:textId="77777777" w:rsidR="00EA7174" w:rsidRDefault="00EA7174" w:rsidP="005A5C99">
            <w:pPr>
              <w:shd w:val="clear" w:color="auto" w:fill="FFFFFF"/>
              <w:spacing w:after="0"/>
              <w:rPr>
                <w:rFonts w:ascii="Helvetica" w:eastAsia="Times New Roman" w:hAnsi="Helvetica" w:cs="Arial"/>
              </w:rPr>
            </w:pPr>
          </w:p>
          <w:p w14:paraId="470BAA61" w14:textId="415EEAEB" w:rsidR="00EA7174" w:rsidRDefault="00EA7174" w:rsidP="005A5C99">
            <w:pPr>
              <w:shd w:val="clear" w:color="auto" w:fill="FFFFFF"/>
              <w:spacing w:after="0"/>
              <w:rPr>
                <w:rFonts w:ascii="Helvetica" w:eastAsia="Times New Roman" w:hAnsi="Helvetica" w:cs="Arial"/>
              </w:rPr>
            </w:pPr>
            <w:r w:rsidRPr="00EA7174">
              <w:rPr>
                <w:rFonts w:ascii="Helvetica" w:eastAsia="Times New Roman" w:hAnsi="Helvetica" w:cs="Arial"/>
              </w:rPr>
              <w:t xml:space="preserve">Tulia Ester Rivera, </w:t>
            </w:r>
          </w:p>
          <w:p w14:paraId="71670E1D" w14:textId="2E0303BF" w:rsidR="00EA7174" w:rsidRDefault="004F043A" w:rsidP="005A5C99">
            <w:pPr>
              <w:shd w:val="clear" w:color="auto" w:fill="FFFFFF"/>
              <w:spacing w:after="0"/>
              <w:rPr>
                <w:rFonts w:ascii="Helvetica" w:eastAsia="Times New Roman" w:hAnsi="Helvetica" w:cs="Arial"/>
              </w:rPr>
            </w:pPr>
            <w:hyperlink r:id="rId14" w:history="1">
              <w:r w:rsidR="00EA7174" w:rsidRPr="00C171EB">
                <w:rPr>
                  <w:rStyle w:val="Hipervnculo"/>
                  <w:rFonts w:ascii="Helvetica" w:eastAsia="Times New Roman" w:hAnsi="Helvetica" w:cs="Arial"/>
                </w:rPr>
                <w:t>trivera@uis.edu.co</w:t>
              </w:r>
            </w:hyperlink>
          </w:p>
          <w:p w14:paraId="158E6DB6" w14:textId="77777777" w:rsidR="00EA7174" w:rsidRDefault="00EA7174" w:rsidP="005A5C99">
            <w:pPr>
              <w:shd w:val="clear" w:color="auto" w:fill="FFFFFF"/>
              <w:spacing w:after="0"/>
              <w:rPr>
                <w:rFonts w:ascii="Helvetica" w:hAnsi="Helvetica" w:cs="Arial"/>
              </w:rPr>
            </w:pPr>
          </w:p>
          <w:p w14:paraId="35F90688" w14:textId="2D7C5325" w:rsidR="00EA7174" w:rsidRPr="009E4BE7" w:rsidRDefault="00EA7174" w:rsidP="005A5C99">
            <w:pPr>
              <w:shd w:val="clear" w:color="auto" w:fill="FFFFFF"/>
              <w:spacing w:after="0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Universidad Industrial de Santander, Colombia</w:t>
            </w:r>
          </w:p>
          <w:p w14:paraId="372FFD2D" w14:textId="17C7FA9E" w:rsidR="009E4BE7" w:rsidRPr="0065398F" w:rsidRDefault="009E4BE7" w:rsidP="005A5C99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br/>
              <w:t>Enlace</w:t>
            </w:r>
          </w:p>
        </w:tc>
      </w:tr>
      <w:tr w:rsidR="009E4BE7" w:rsidRPr="00624F2A" w14:paraId="40066865" w14:textId="77777777" w:rsidTr="00624F2A">
        <w:trPr>
          <w:trHeight w:val="340"/>
        </w:trPr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47025" w14:textId="77777777" w:rsidR="009E4BE7" w:rsidRPr="0065398F" w:rsidRDefault="009E4BE7" w:rsidP="005A5C99">
            <w:pPr>
              <w:spacing w:after="0" w:line="240" w:lineRule="auto"/>
              <w:jc w:val="both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8:00 - 8:15</w:t>
            </w:r>
          </w:p>
        </w:tc>
        <w:tc>
          <w:tcPr>
            <w:tcW w:w="432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DF211F" w14:textId="77777777" w:rsidR="009E4BE7" w:rsidRPr="0065398F" w:rsidRDefault="009E4BE7" w:rsidP="009E4BE7">
            <w:pPr>
              <w:spacing w:after="0" w:line="240" w:lineRule="auto"/>
              <w:jc w:val="center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Receso</w:t>
            </w:r>
          </w:p>
        </w:tc>
      </w:tr>
      <w:tr w:rsidR="009E4BE7" w:rsidRPr="00624F2A" w14:paraId="454992C8" w14:textId="77777777" w:rsidTr="00624F2A">
        <w:trPr>
          <w:trHeight w:val="340"/>
        </w:trPr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FC521" w14:textId="77777777" w:rsidR="009E4BE7" w:rsidRPr="0065398F" w:rsidRDefault="009E4BE7" w:rsidP="005A5C99">
            <w:pPr>
              <w:spacing w:after="0" w:line="240" w:lineRule="auto"/>
              <w:jc w:val="both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8:15 - 8:30</w:t>
            </w:r>
          </w:p>
        </w:tc>
        <w:tc>
          <w:tcPr>
            <w:tcW w:w="432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A660B" w14:textId="51E11F57" w:rsidR="009E4BE7" w:rsidRPr="0065398F" w:rsidRDefault="009E4BE7" w:rsidP="009E4BE7">
            <w:pPr>
              <w:spacing w:after="0" w:line="240" w:lineRule="auto"/>
              <w:jc w:val="center"/>
              <w:rPr>
                <w:rFonts w:ascii="Helvetica" w:hAnsi="Helvetica" w:cs="Times New Roman"/>
                <w:lang w:val="es-CO" w:eastAsia="es-ES_tradnl"/>
              </w:rPr>
            </w:pPr>
            <w:r w:rsidRPr="003035C3">
              <w:rPr>
                <w:rFonts w:ascii="Helvetica" w:hAnsi="Helvetica" w:cs="Times New Roman"/>
                <w:lang w:val="es-CO" w:eastAsia="es-ES_tradnl"/>
              </w:rPr>
              <w:t xml:space="preserve">Concurso </w:t>
            </w:r>
            <w:r w:rsidRPr="00624F2A">
              <w:rPr>
                <w:rFonts w:ascii="Helvetica" w:hAnsi="Helvetica" w:cs="Times New Roman"/>
                <w:lang w:val="es-CO" w:eastAsia="es-ES_tradnl"/>
              </w:rPr>
              <w:t>Avances de trabajos de grado</w:t>
            </w:r>
            <w:r w:rsidRPr="003035C3">
              <w:rPr>
                <w:rFonts w:ascii="Helvetica" w:hAnsi="Helvetica" w:cs="Times New Roman"/>
                <w:lang w:val="es-CO" w:eastAsia="es-ES_tradnl"/>
              </w:rPr>
              <w:t xml:space="preserve"> en 10 minuto</w:t>
            </w:r>
          </w:p>
        </w:tc>
      </w:tr>
      <w:tr w:rsidR="009E4BE7" w:rsidRPr="00624F2A" w14:paraId="707ADE29" w14:textId="77777777" w:rsidTr="00624F2A">
        <w:trPr>
          <w:trHeight w:val="340"/>
        </w:trPr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D3E1" w14:textId="77777777" w:rsidR="009E4BE7" w:rsidRPr="0065398F" w:rsidRDefault="009E4BE7" w:rsidP="005A5C99">
            <w:pPr>
              <w:spacing w:after="0" w:line="240" w:lineRule="auto"/>
              <w:jc w:val="both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8:30 - 9:00</w:t>
            </w:r>
          </w:p>
        </w:tc>
        <w:tc>
          <w:tcPr>
            <w:tcW w:w="4324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D34AE" w14:textId="77777777" w:rsidR="009E4BE7" w:rsidRPr="0065398F" w:rsidRDefault="009E4BE7" w:rsidP="009E4BE7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</w:p>
        </w:tc>
      </w:tr>
      <w:tr w:rsidR="009E4BE7" w:rsidRPr="00624F2A" w14:paraId="0356FFFF" w14:textId="77777777" w:rsidTr="00624F2A">
        <w:trPr>
          <w:trHeight w:val="340"/>
        </w:trPr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BAEA" w14:textId="77777777" w:rsidR="009E4BE7" w:rsidRPr="0065398F" w:rsidRDefault="009E4BE7" w:rsidP="005A5C99">
            <w:pPr>
              <w:spacing w:after="0" w:line="240" w:lineRule="auto"/>
              <w:jc w:val="both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9:00 - 9:30</w:t>
            </w:r>
          </w:p>
        </w:tc>
        <w:tc>
          <w:tcPr>
            <w:tcW w:w="4324" w:type="pct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46BC3" w14:textId="77777777" w:rsidR="009E4BE7" w:rsidRPr="0065398F" w:rsidRDefault="009E4BE7" w:rsidP="009E4BE7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</w:p>
        </w:tc>
      </w:tr>
    </w:tbl>
    <w:p w14:paraId="6A6700D4" w14:textId="0421528F" w:rsidR="0065398F" w:rsidRDefault="0065398F" w:rsidP="005F430B">
      <w:pPr>
        <w:spacing w:after="0" w:line="240" w:lineRule="auto"/>
        <w:contextualSpacing/>
        <w:mirrorIndents/>
        <w:rPr>
          <w:rFonts w:ascii="Helvetica" w:hAnsi="Helvetica" w:cs="Arial"/>
          <w:u w:val="single"/>
          <w:lang w:val="es-ES_tradnl"/>
        </w:rPr>
      </w:pPr>
    </w:p>
    <w:p w14:paraId="0D68DD91" w14:textId="0B08BE33" w:rsidR="005C3A30" w:rsidRDefault="005C3A30" w:rsidP="005F430B">
      <w:pPr>
        <w:spacing w:after="0" w:line="240" w:lineRule="auto"/>
        <w:contextualSpacing/>
        <w:mirrorIndents/>
        <w:rPr>
          <w:rFonts w:ascii="Helvetica" w:hAnsi="Helvetica" w:cs="Arial"/>
          <w:u w:val="single"/>
          <w:lang w:val="es-ES_tradnl"/>
        </w:rPr>
      </w:pPr>
    </w:p>
    <w:p w14:paraId="697558AE" w14:textId="55D80737" w:rsidR="005C3A30" w:rsidRDefault="005C3A30" w:rsidP="005F430B">
      <w:pPr>
        <w:spacing w:after="0" w:line="240" w:lineRule="auto"/>
        <w:contextualSpacing/>
        <w:mirrorIndents/>
        <w:rPr>
          <w:rFonts w:ascii="Helvetica" w:hAnsi="Helvetica" w:cs="Arial"/>
          <w:u w:val="single"/>
          <w:lang w:val="es-ES_tradnl"/>
        </w:rPr>
      </w:pPr>
    </w:p>
    <w:p w14:paraId="5B99BA6C" w14:textId="33919B39" w:rsidR="005C3A30" w:rsidRDefault="005C3A30" w:rsidP="005F430B">
      <w:pPr>
        <w:spacing w:after="0" w:line="240" w:lineRule="auto"/>
        <w:contextualSpacing/>
        <w:mirrorIndents/>
        <w:rPr>
          <w:rFonts w:ascii="Helvetica" w:hAnsi="Helvetica" w:cs="Arial"/>
          <w:u w:val="single"/>
          <w:lang w:val="es-ES_tradnl"/>
        </w:rPr>
      </w:pPr>
    </w:p>
    <w:p w14:paraId="73FCB950" w14:textId="415E2993" w:rsidR="005C3A30" w:rsidRDefault="005C3A30" w:rsidP="005F430B">
      <w:pPr>
        <w:spacing w:after="0" w:line="240" w:lineRule="auto"/>
        <w:contextualSpacing/>
        <w:mirrorIndents/>
        <w:rPr>
          <w:rFonts w:ascii="Helvetica" w:hAnsi="Helvetica" w:cs="Arial"/>
          <w:u w:val="single"/>
          <w:lang w:val="es-ES_tradnl"/>
        </w:rPr>
      </w:pPr>
    </w:p>
    <w:p w14:paraId="546DBB73" w14:textId="77777777" w:rsidR="005C3A30" w:rsidRPr="00624F2A" w:rsidRDefault="005C3A30" w:rsidP="005F430B">
      <w:pPr>
        <w:spacing w:after="0" w:line="240" w:lineRule="auto"/>
        <w:contextualSpacing/>
        <w:mirrorIndents/>
        <w:rPr>
          <w:rFonts w:ascii="Helvetica" w:hAnsi="Helvetica" w:cs="Arial"/>
          <w:u w:val="single"/>
          <w:lang w:val="es-ES_tradnl"/>
        </w:rPr>
      </w:pPr>
    </w:p>
    <w:p w14:paraId="0F75B11E" w14:textId="33035775" w:rsidR="008B43FC" w:rsidRPr="00624F2A" w:rsidRDefault="008B43FC" w:rsidP="005F430B">
      <w:pPr>
        <w:spacing w:after="0" w:line="240" w:lineRule="auto"/>
        <w:contextualSpacing/>
        <w:mirrorIndents/>
        <w:rPr>
          <w:rFonts w:ascii="Helvetica" w:hAnsi="Helvetica" w:cs="Arial"/>
          <w:lang w:val="es-ES_tradnl"/>
        </w:rPr>
      </w:pPr>
    </w:p>
    <w:tbl>
      <w:tblPr>
        <w:tblW w:w="5000" w:type="pc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8223"/>
        <w:gridCol w:w="209"/>
      </w:tblGrid>
      <w:tr w:rsidR="009E4BE7" w:rsidRPr="00624F2A" w14:paraId="2D28E83D" w14:textId="77777777" w:rsidTr="00624F2A">
        <w:trPr>
          <w:gridAfter w:val="1"/>
          <w:wAfter w:w="107" w:type="pct"/>
          <w:trHeight w:val="340"/>
        </w:trPr>
        <w:tc>
          <w:tcPr>
            <w:tcW w:w="68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7D29A" w14:textId="36AA6339" w:rsidR="009E4BE7" w:rsidRPr="00624F2A" w:rsidRDefault="009E4BE7" w:rsidP="009E4BE7">
            <w:pPr>
              <w:spacing w:after="0" w:line="240" w:lineRule="auto"/>
              <w:jc w:val="center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 xml:space="preserve">6:00 - </w:t>
            </w:r>
            <w:r w:rsidRPr="00624F2A">
              <w:rPr>
                <w:rFonts w:ascii="Helvetica" w:hAnsi="Helvetica" w:cs="Times New Roman"/>
                <w:lang w:val="es-CO" w:eastAsia="es-ES_tradnl"/>
              </w:rPr>
              <w:t>7</w:t>
            </w:r>
            <w:r w:rsidRPr="0065398F">
              <w:rPr>
                <w:rFonts w:ascii="Helvetica" w:hAnsi="Helvetica" w:cs="Times New Roman"/>
                <w:lang w:val="es-CO" w:eastAsia="es-ES_tradnl"/>
              </w:rPr>
              <w:t>:</w:t>
            </w:r>
            <w:r w:rsidRPr="00624F2A">
              <w:rPr>
                <w:rFonts w:ascii="Helvetica" w:hAnsi="Helvetica" w:cs="Times New Roman"/>
                <w:lang w:val="es-CO" w:eastAsia="es-ES_tradnl"/>
              </w:rPr>
              <w:t>0</w:t>
            </w:r>
            <w:r w:rsidRPr="0065398F">
              <w:rPr>
                <w:rFonts w:ascii="Helvetica" w:hAnsi="Helvetica" w:cs="Times New Roman"/>
                <w:lang w:val="es-CO" w:eastAsia="es-ES_tradnl"/>
              </w:rPr>
              <w:t>0</w:t>
            </w:r>
          </w:p>
        </w:tc>
        <w:tc>
          <w:tcPr>
            <w:tcW w:w="42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A8BFC" w14:textId="217E2F0C" w:rsidR="009E4BE7" w:rsidRDefault="009E4BE7" w:rsidP="009E4BE7">
            <w:pPr>
              <w:pStyle w:val="Prrafodelista"/>
              <w:shd w:val="clear" w:color="auto" w:fill="FFFFFF"/>
              <w:spacing w:after="0"/>
              <w:ind w:left="0" w:firstLine="0"/>
              <w:jc w:val="center"/>
              <w:rPr>
                <w:rFonts w:ascii="Helvetica" w:hAnsi="Helvetica"/>
                <w:color w:val="auto"/>
              </w:rPr>
            </w:pPr>
            <w:r>
              <w:rPr>
                <w:rFonts w:ascii="Helvetica" w:hAnsi="Helvetica"/>
                <w:color w:val="auto"/>
              </w:rPr>
              <w:t>Conferencia</w:t>
            </w:r>
            <w:r w:rsidRPr="00624F2A">
              <w:rPr>
                <w:rFonts w:ascii="Helvetica" w:hAnsi="Helvetica"/>
                <w:color w:val="auto"/>
              </w:rPr>
              <w:t xml:space="preserve"> Educación Matemática</w:t>
            </w:r>
          </w:p>
          <w:p w14:paraId="10F91532" w14:textId="77777777" w:rsidR="009E4BE7" w:rsidRDefault="009E4BE7" w:rsidP="009E4BE7">
            <w:pPr>
              <w:pStyle w:val="Prrafodelista"/>
              <w:shd w:val="clear" w:color="auto" w:fill="FFFFFF"/>
              <w:spacing w:after="0"/>
              <w:ind w:left="0" w:firstLine="0"/>
              <w:jc w:val="center"/>
              <w:rPr>
                <w:rFonts w:ascii="Helvetica" w:hAnsi="Helvetica"/>
                <w:color w:val="auto"/>
              </w:rPr>
            </w:pPr>
          </w:p>
          <w:p w14:paraId="3EAEE00D" w14:textId="77777777" w:rsidR="009E4BE7" w:rsidRDefault="009E4BE7" w:rsidP="009E4BE7">
            <w:pPr>
              <w:pStyle w:val="Prrafodelista"/>
              <w:shd w:val="clear" w:color="auto" w:fill="FFFFFF"/>
              <w:spacing w:after="0"/>
              <w:ind w:left="0" w:firstLine="0"/>
              <w:jc w:val="center"/>
              <w:rPr>
                <w:rFonts w:ascii="Helvetica" w:hAnsi="Helvetica" w:cs="Arial"/>
                <w:b/>
                <w:color w:val="auto"/>
              </w:rPr>
            </w:pPr>
            <w:r w:rsidRPr="00624F2A">
              <w:rPr>
                <w:rFonts w:ascii="Helvetica" w:hAnsi="Helvetica" w:cs="Arial"/>
                <w:b/>
                <w:color w:val="auto"/>
              </w:rPr>
              <w:t xml:space="preserve">Herramientas de análisis didáctico del Enfoque </w:t>
            </w:r>
            <w:proofErr w:type="spellStart"/>
            <w:r w:rsidRPr="00624F2A">
              <w:rPr>
                <w:rFonts w:ascii="Helvetica" w:hAnsi="Helvetica" w:cs="Arial"/>
                <w:b/>
                <w:color w:val="auto"/>
              </w:rPr>
              <w:t>Ontosemiótico</w:t>
            </w:r>
            <w:proofErr w:type="spellEnd"/>
          </w:p>
          <w:p w14:paraId="55D6381A" w14:textId="77777777" w:rsidR="009E4BE7" w:rsidRPr="00624F2A" w:rsidRDefault="009E4BE7" w:rsidP="009E4BE7">
            <w:pPr>
              <w:pStyle w:val="Prrafodelista"/>
              <w:shd w:val="clear" w:color="auto" w:fill="FFFFFF"/>
              <w:spacing w:after="0"/>
              <w:ind w:left="0" w:firstLine="0"/>
              <w:jc w:val="center"/>
              <w:rPr>
                <w:rFonts w:ascii="Helvetica" w:hAnsi="Helvetica"/>
                <w:color w:val="auto"/>
              </w:rPr>
            </w:pPr>
          </w:p>
          <w:p w14:paraId="16330E12" w14:textId="77777777" w:rsidR="009E4BE7" w:rsidRDefault="009E4BE7" w:rsidP="009E4BE7">
            <w:pPr>
              <w:pStyle w:val="Prrafodelista"/>
              <w:shd w:val="clear" w:color="auto" w:fill="FFFFFF"/>
              <w:spacing w:after="0"/>
              <w:ind w:left="0" w:firstLine="0"/>
              <w:jc w:val="center"/>
              <w:rPr>
                <w:rFonts w:ascii="Helvetica" w:hAnsi="Helvetica" w:cs="Arial"/>
                <w:bCs/>
                <w:color w:val="auto"/>
              </w:rPr>
            </w:pPr>
            <w:r w:rsidRPr="00624F2A">
              <w:rPr>
                <w:rFonts w:ascii="Helvetica" w:hAnsi="Helvetica" w:cs="Arial"/>
                <w:bCs/>
                <w:color w:val="auto"/>
              </w:rPr>
              <w:t>Dr. Ricardo Fabián Espinoza</w:t>
            </w:r>
            <w:r>
              <w:rPr>
                <w:rFonts w:ascii="Helvetica" w:hAnsi="Helvetica" w:cs="Arial"/>
                <w:bCs/>
                <w:color w:val="auto"/>
              </w:rPr>
              <w:t>,</w:t>
            </w:r>
          </w:p>
          <w:p w14:paraId="361DB802" w14:textId="3FAF8D19" w:rsidR="009E4BE7" w:rsidRPr="003035C3" w:rsidRDefault="004F043A" w:rsidP="009E4BE7">
            <w:pPr>
              <w:spacing w:after="0" w:line="240" w:lineRule="auto"/>
              <w:jc w:val="center"/>
              <w:rPr>
                <w:rFonts w:ascii="Helvetica" w:hAnsi="Helvetica" w:cs="Times New Roman"/>
                <w:lang w:val="es-CO" w:eastAsia="es-ES_tradnl"/>
              </w:rPr>
            </w:pPr>
            <w:hyperlink r:id="rId15" w:history="1">
              <w:r w:rsidR="009E4BE7" w:rsidRPr="00C171EB">
                <w:rPr>
                  <w:rStyle w:val="Hipervnculo"/>
                  <w:rFonts w:ascii="Helvetica" w:hAnsi="Helvetica" w:cs="Arial"/>
                  <w:bCs/>
                </w:rPr>
                <w:t>rrfespinoza@exa.unne.edu.ar</w:t>
              </w:r>
            </w:hyperlink>
            <w:r w:rsidR="009E4BE7">
              <w:rPr>
                <w:rFonts w:ascii="Helvetica" w:hAnsi="Helvetica" w:cs="Arial"/>
                <w:bCs/>
              </w:rPr>
              <w:t xml:space="preserve"> </w:t>
            </w:r>
            <w:r w:rsidR="009E4BE7" w:rsidRPr="00624F2A">
              <w:rPr>
                <w:rFonts w:ascii="Helvetica" w:hAnsi="Helvetica"/>
              </w:rPr>
              <w:br/>
            </w:r>
            <w:r w:rsidR="009E4BE7" w:rsidRPr="00624F2A">
              <w:rPr>
                <w:rFonts w:ascii="Helvetica" w:hAnsi="Helvetica" w:cs="Arial"/>
                <w:bCs/>
              </w:rPr>
              <w:t>Universidad Nacional del Nordeste,</w:t>
            </w:r>
            <w:r w:rsidR="009E4BE7" w:rsidRPr="00624F2A">
              <w:rPr>
                <w:rFonts w:ascii="Helvetica" w:hAnsi="Helvetica" w:cs="Arial"/>
              </w:rPr>
              <w:t xml:space="preserve"> Argentina</w:t>
            </w:r>
            <w:r w:rsidR="009E4BE7" w:rsidRPr="00624F2A">
              <w:rPr>
                <w:rFonts w:ascii="Helvetica" w:hAnsi="Helvetica"/>
              </w:rPr>
              <w:br/>
              <w:t>Enlace</w:t>
            </w:r>
          </w:p>
        </w:tc>
      </w:tr>
      <w:tr w:rsidR="009E4BE7" w:rsidRPr="00624F2A" w14:paraId="05892003" w14:textId="77777777" w:rsidTr="005C3A30">
        <w:trPr>
          <w:trHeight w:val="757"/>
        </w:trPr>
        <w:tc>
          <w:tcPr>
            <w:tcW w:w="6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905BB" w14:textId="41AD4BD0" w:rsidR="009E4BE7" w:rsidRPr="00624F2A" w:rsidRDefault="009E4BE7" w:rsidP="009E4BE7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</w:p>
        </w:tc>
        <w:tc>
          <w:tcPr>
            <w:tcW w:w="4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38E4" w14:textId="3304E329" w:rsidR="009E4BE7" w:rsidRPr="003035C3" w:rsidRDefault="009E4BE7" w:rsidP="009E4BE7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364D" w14:textId="77777777" w:rsidR="009E4BE7" w:rsidRPr="003035C3" w:rsidRDefault="009E4BE7" w:rsidP="009E4BE7">
            <w:pPr>
              <w:spacing w:after="0" w:line="240" w:lineRule="auto"/>
              <w:jc w:val="center"/>
              <w:rPr>
                <w:rFonts w:ascii="Helvetica" w:hAnsi="Helvetica" w:cs="Times New Roman"/>
                <w:lang w:val="es-CO" w:eastAsia="es-ES_tradnl"/>
              </w:rPr>
            </w:pPr>
          </w:p>
        </w:tc>
      </w:tr>
      <w:tr w:rsidR="009E4BE7" w:rsidRPr="00624F2A" w14:paraId="4763DA4F" w14:textId="77777777" w:rsidTr="005C3A30">
        <w:trPr>
          <w:trHeight w:val="651"/>
        </w:trPr>
        <w:tc>
          <w:tcPr>
            <w:tcW w:w="68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F8ED3" w14:textId="557269D9" w:rsidR="009E4BE7" w:rsidRPr="00624F2A" w:rsidRDefault="009E4BE7" w:rsidP="009E4BE7">
            <w:pPr>
              <w:spacing w:after="0" w:line="240" w:lineRule="auto"/>
              <w:jc w:val="center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 xml:space="preserve">7:00 </w:t>
            </w:r>
            <w:r w:rsidRPr="00624F2A">
              <w:rPr>
                <w:rFonts w:ascii="Helvetica" w:hAnsi="Helvetica" w:cs="Times New Roman"/>
                <w:lang w:val="es-CO" w:eastAsia="es-ES_tradnl"/>
              </w:rPr>
              <w:t>–</w:t>
            </w:r>
            <w:r w:rsidRPr="0065398F">
              <w:rPr>
                <w:rFonts w:ascii="Helvetica" w:hAnsi="Helvetica" w:cs="Times New Roman"/>
                <w:lang w:val="es-CO" w:eastAsia="es-ES_tradnl"/>
              </w:rPr>
              <w:t xml:space="preserve"> </w:t>
            </w:r>
            <w:r w:rsidRPr="00624F2A">
              <w:rPr>
                <w:rFonts w:ascii="Helvetica" w:hAnsi="Helvetica" w:cs="Times New Roman"/>
                <w:lang w:val="es-CO" w:eastAsia="es-ES_tradnl"/>
              </w:rPr>
              <w:t>8:0</w:t>
            </w:r>
            <w:r w:rsidRPr="0065398F">
              <w:rPr>
                <w:rFonts w:ascii="Helvetica" w:hAnsi="Helvetica" w:cs="Times New Roman"/>
                <w:lang w:val="es-CO" w:eastAsia="es-ES_tradnl"/>
              </w:rPr>
              <w:t>0</w:t>
            </w:r>
          </w:p>
        </w:tc>
        <w:tc>
          <w:tcPr>
            <w:tcW w:w="42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DC643" w14:textId="44AABAD8" w:rsidR="009E4BE7" w:rsidRPr="003035C3" w:rsidRDefault="009E4BE7" w:rsidP="009E4BE7">
            <w:pPr>
              <w:spacing w:after="0" w:line="240" w:lineRule="auto"/>
              <w:jc w:val="center"/>
              <w:rPr>
                <w:rFonts w:ascii="Helvetica" w:hAnsi="Helvetica" w:cs="Times New Roman"/>
                <w:lang w:val="es-CO" w:eastAsia="es-ES_tradnl"/>
              </w:rPr>
            </w:pPr>
            <w:r w:rsidRPr="003035C3">
              <w:rPr>
                <w:rFonts w:ascii="Helvetica" w:hAnsi="Helvetica" w:cs="Times New Roman"/>
                <w:lang w:val="es-CO" w:eastAsia="es-ES_tradnl"/>
              </w:rPr>
              <w:t xml:space="preserve">Concurso </w:t>
            </w:r>
            <w:r w:rsidRPr="00624F2A">
              <w:rPr>
                <w:rFonts w:ascii="Helvetica" w:hAnsi="Helvetica" w:cs="Times New Roman"/>
                <w:lang w:val="es-CO" w:eastAsia="es-ES_tradnl"/>
              </w:rPr>
              <w:t>Avances de trabajos de grado</w:t>
            </w:r>
            <w:r w:rsidRPr="003035C3">
              <w:rPr>
                <w:rFonts w:ascii="Helvetica" w:hAnsi="Helvetica" w:cs="Times New Roman"/>
                <w:lang w:val="es-CO" w:eastAsia="es-ES_tradnl"/>
              </w:rPr>
              <w:t xml:space="preserve"> en 10 minuto</w:t>
            </w:r>
          </w:p>
        </w:tc>
        <w:tc>
          <w:tcPr>
            <w:tcW w:w="107" w:type="pct"/>
            <w:shd w:val="clear" w:color="auto" w:fill="auto"/>
            <w:vAlign w:val="center"/>
            <w:hideMark/>
          </w:tcPr>
          <w:p w14:paraId="57CBFADD" w14:textId="77777777" w:rsidR="009E4BE7" w:rsidRPr="003035C3" w:rsidRDefault="009E4BE7" w:rsidP="009E4BE7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</w:p>
        </w:tc>
      </w:tr>
      <w:tr w:rsidR="009E4BE7" w:rsidRPr="00624F2A" w14:paraId="11CCDA07" w14:textId="77777777" w:rsidTr="005C3A30">
        <w:trPr>
          <w:trHeight w:val="76"/>
        </w:trPr>
        <w:tc>
          <w:tcPr>
            <w:tcW w:w="688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A80EFBA" w14:textId="5F47FE90" w:rsidR="009E4BE7" w:rsidRPr="00624F2A" w:rsidRDefault="009E4BE7" w:rsidP="009E4BE7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</w:p>
        </w:tc>
        <w:tc>
          <w:tcPr>
            <w:tcW w:w="4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E35C" w14:textId="23F5EABA" w:rsidR="009E4BE7" w:rsidRPr="003035C3" w:rsidRDefault="009E4BE7" w:rsidP="009E4BE7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3863" w14:textId="77777777" w:rsidR="009E4BE7" w:rsidRPr="003035C3" w:rsidRDefault="009E4BE7" w:rsidP="009E4BE7">
            <w:pPr>
              <w:spacing w:after="0" w:line="240" w:lineRule="auto"/>
              <w:jc w:val="center"/>
              <w:rPr>
                <w:rFonts w:ascii="Helvetica" w:hAnsi="Helvetica" w:cs="Times New Roman"/>
                <w:lang w:val="es-CO" w:eastAsia="es-ES_tradnl"/>
              </w:rPr>
            </w:pPr>
          </w:p>
        </w:tc>
      </w:tr>
      <w:tr w:rsidR="009E4BE7" w:rsidRPr="00624F2A" w14:paraId="14EDE6E3" w14:textId="77777777" w:rsidTr="005C3A30">
        <w:trPr>
          <w:trHeight w:val="340"/>
        </w:trPr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D0380A" w14:textId="0E91DF65" w:rsidR="009E4BE7" w:rsidRPr="00624F2A" w:rsidRDefault="009E4BE7" w:rsidP="009E4BE7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8:00 - 8:15</w:t>
            </w:r>
          </w:p>
        </w:tc>
        <w:tc>
          <w:tcPr>
            <w:tcW w:w="4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4EA86" w14:textId="6012AC68" w:rsidR="009E4BE7" w:rsidRPr="003035C3" w:rsidRDefault="009E4BE7" w:rsidP="009E4BE7">
            <w:pPr>
              <w:spacing w:after="0" w:line="240" w:lineRule="auto"/>
              <w:jc w:val="center"/>
              <w:rPr>
                <w:rFonts w:ascii="Helvetica" w:hAnsi="Helvetica" w:cs="Times New Roman"/>
                <w:lang w:val="es-CO" w:eastAsia="es-ES_tradnl"/>
              </w:rPr>
            </w:pPr>
            <w:r w:rsidRPr="003035C3">
              <w:rPr>
                <w:rFonts w:ascii="Helvetica" w:hAnsi="Helvetica" w:cs="Times New Roman"/>
                <w:lang w:val="es-CO" w:eastAsia="es-ES_tradnl"/>
              </w:rPr>
              <w:t>Receso</w:t>
            </w:r>
          </w:p>
        </w:tc>
        <w:tc>
          <w:tcPr>
            <w:tcW w:w="10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5536086B" w14:textId="77777777" w:rsidR="009E4BE7" w:rsidRPr="003035C3" w:rsidRDefault="009E4BE7" w:rsidP="009E4BE7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</w:p>
        </w:tc>
      </w:tr>
      <w:tr w:rsidR="009E4BE7" w:rsidRPr="00624F2A" w14:paraId="79482D64" w14:textId="77777777" w:rsidTr="005C3A30">
        <w:trPr>
          <w:trHeight w:val="340"/>
        </w:trPr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4FF8B58" w14:textId="0D33F053" w:rsidR="009E4BE7" w:rsidRPr="00624F2A" w:rsidRDefault="009E4BE7" w:rsidP="009E4BE7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8:15 - 8:30</w:t>
            </w:r>
          </w:p>
        </w:tc>
        <w:tc>
          <w:tcPr>
            <w:tcW w:w="42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F492B" w14:textId="2CE20F1D" w:rsidR="009E4BE7" w:rsidRPr="003035C3" w:rsidRDefault="009E4BE7" w:rsidP="009E4BE7">
            <w:pPr>
              <w:spacing w:after="0" w:line="240" w:lineRule="auto"/>
              <w:jc w:val="center"/>
              <w:rPr>
                <w:rFonts w:ascii="Helvetica" w:hAnsi="Helvetica" w:cs="Times New Roman"/>
                <w:lang w:val="es-CO" w:eastAsia="es-ES_tradnl"/>
              </w:rPr>
            </w:pPr>
            <w:r w:rsidRPr="003035C3">
              <w:rPr>
                <w:rFonts w:ascii="Helvetica" w:hAnsi="Helvetica" w:cs="Times New Roman"/>
                <w:lang w:val="es-CO" w:eastAsia="es-ES_tradnl"/>
              </w:rPr>
              <w:t xml:space="preserve">Concurso </w:t>
            </w:r>
            <w:r w:rsidRPr="00624F2A">
              <w:rPr>
                <w:rFonts w:ascii="Helvetica" w:hAnsi="Helvetica" w:cs="Times New Roman"/>
                <w:lang w:val="es-CO" w:eastAsia="es-ES_tradnl"/>
              </w:rPr>
              <w:t>Avances de trabajos de grado</w:t>
            </w:r>
            <w:r w:rsidRPr="003035C3">
              <w:rPr>
                <w:rFonts w:ascii="Helvetica" w:hAnsi="Helvetica" w:cs="Times New Roman"/>
                <w:lang w:val="es-CO" w:eastAsia="es-ES_tradnl"/>
              </w:rPr>
              <w:t xml:space="preserve"> en 10 minuto</w:t>
            </w:r>
          </w:p>
        </w:tc>
        <w:tc>
          <w:tcPr>
            <w:tcW w:w="107" w:type="pct"/>
            <w:shd w:val="clear" w:color="auto" w:fill="auto"/>
            <w:vAlign w:val="center"/>
            <w:hideMark/>
          </w:tcPr>
          <w:p w14:paraId="16669AAA" w14:textId="77777777" w:rsidR="009E4BE7" w:rsidRPr="003035C3" w:rsidRDefault="009E4BE7" w:rsidP="009E4BE7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</w:p>
        </w:tc>
      </w:tr>
      <w:tr w:rsidR="009E4BE7" w:rsidRPr="00624F2A" w14:paraId="0ACACDF8" w14:textId="77777777" w:rsidTr="005C3A30">
        <w:trPr>
          <w:trHeight w:val="340"/>
        </w:trPr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06D4E95" w14:textId="1C975055" w:rsidR="009E4BE7" w:rsidRPr="00624F2A" w:rsidRDefault="009E4BE7" w:rsidP="009E4BE7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8:30 - 9:00</w:t>
            </w:r>
          </w:p>
        </w:tc>
        <w:tc>
          <w:tcPr>
            <w:tcW w:w="4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25A06" w14:textId="68BA63A4" w:rsidR="009E4BE7" w:rsidRPr="003035C3" w:rsidRDefault="009E4BE7" w:rsidP="009E4BE7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8C65" w14:textId="77777777" w:rsidR="009E4BE7" w:rsidRPr="003035C3" w:rsidRDefault="009E4BE7" w:rsidP="009E4BE7">
            <w:pPr>
              <w:spacing w:after="0" w:line="240" w:lineRule="auto"/>
              <w:jc w:val="center"/>
              <w:rPr>
                <w:rFonts w:ascii="Helvetica" w:hAnsi="Helvetica" w:cs="Times New Roman"/>
                <w:lang w:val="es-CO" w:eastAsia="es-ES_tradnl"/>
              </w:rPr>
            </w:pPr>
          </w:p>
        </w:tc>
      </w:tr>
      <w:tr w:rsidR="009E4BE7" w:rsidRPr="00624F2A" w14:paraId="0C5D89AB" w14:textId="77777777" w:rsidTr="005C3A30">
        <w:trPr>
          <w:trHeight w:val="340"/>
        </w:trPr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447355E" w14:textId="73F19ED9" w:rsidR="009E4BE7" w:rsidRPr="00624F2A" w:rsidRDefault="009E4BE7" w:rsidP="009E4BE7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9:00 - 9:30</w:t>
            </w:r>
          </w:p>
        </w:tc>
        <w:tc>
          <w:tcPr>
            <w:tcW w:w="42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5D51" w14:textId="398E6051" w:rsidR="009E4BE7" w:rsidRPr="003035C3" w:rsidRDefault="009E4BE7" w:rsidP="009E4BE7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A513" w14:textId="77777777" w:rsidR="009E4BE7" w:rsidRPr="003035C3" w:rsidRDefault="009E4BE7" w:rsidP="009E4BE7">
            <w:pPr>
              <w:spacing w:after="0" w:line="240" w:lineRule="auto"/>
              <w:rPr>
                <w:rFonts w:ascii="Helvetica" w:hAnsi="Helvetica" w:cs="Times New Roman"/>
                <w:lang w:val="es-CO" w:eastAsia="es-ES_tradnl"/>
              </w:rPr>
            </w:pPr>
          </w:p>
        </w:tc>
      </w:tr>
    </w:tbl>
    <w:p w14:paraId="223EF1BB" w14:textId="77777777" w:rsidR="0065398F" w:rsidRPr="00624F2A" w:rsidRDefault="0065398F" w:rsidP="005F430B">
      <w:pPr>
        <w:spacing w:after="0" w:line="240" w:lineRule="auto"/>
        <w:contextualSpacing/>
        <w:mirrorIndents/>
        <w:rPr>
          <w:rFonts w:ascii="Helvetica" w:hAnsi="Helvetica" w:cs="Arial"/>
          <w:lang w:val="es-ES_tradnl"/>
        </w:rPr>
      </w:pPr>
    </w:p>
    <w:p w14:paraId="298344F9" w14:textId="77777777" w:rsidR="00AD2DFD" w:rsidRPr="00624F2A" w:rsidRDefault="00AD2DFD" w:rsidP="005F430B">
      <w:pPr>
        <w:spacing w:after="0" w:line="240" w:lineRule="auto"/>
        <w:contextualSpacing/>
        <w:mirrorIndents/>
        <w:rPr>
          <w:rFonts w:ascii="Helvetica" w:hAnsi="Helvetica" w:cs="Arial"/>
          <w:lang w:val="es-ES_tradnl"/>
        </w:rPr>
      </w:pPr>
    </w:p>
    <w:p w14:paraId="5697AE9B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 w:cs="Arial"/>
          <w:lang w:val="es-ES_tradnl"/>
        </w:rPr>
      </w:pPr>
    </w:p>
    <w:tbl>
      <w:tblPr>
        <w:tblW w:w="5000" w:type="pc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3250"/>
        <w:gridCol w:w="3323"/>
        <w:gridCol w:w="1811"/>
        <w:gridCol w:w="146"/>
      </w:tblGrid>
      <w:tr w:rsidR="00AD2DFD" w:rsidRPr="00624F2A" w14:paraId="7FD0B3EA" w14:textId="77777777" w:rsidTr="005A5C99">
        <w:trPr>
          <w:gridAfter w:val="1"/>
          <w:wAfter w:w="75" w:type="pct"/>
          <w:trHeight w:val="288"/>
        </w:trPr>
        <w:tc>
          <w:tcPr>
            <w:tcW w:w="68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729B05" w14:textId="4EBE81B0" w:rsidR="00AD2DFD" w:rsidRPr="00624F2A" w:rsidRDefault="00AD2DFD" w:rsidP="005A5C99">
            <w:pPr>
              <w:spacing w:after="0" w:line="240" w:lineRule="auto"/>
              <w:rPr>
                <w:rFonts w:ascii="Helvetica" w:hAnsi="Helvetica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6:00 - 7:00</w:t>
            </w:r>
            <w:r w:rsidRPr="00624F2A">
              <w:rPr>
                <w:rFonts w:ascii="Helvetica" w:hAnsi="Helvetica" w:cs="Times New Roman"/>
                <w:lang w:val="es-CO" w:eastAsia="es-ES_tradnl"/>
              </w:rPr>
              <w:t xml:space="preserve"> </w:t>
            </w:r>
          </w:p>
        </w:tc>
        <w:tc>
          <w:tcPr>
            <w:tcW w:w="423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35CBB" w14:textId="77777777" w:rsidR="0008449F" w:rsidRDefault="00AD2DFD" w:rsidP="005F430B">
            <w:pPr>
              <w:spacing w:after="0" w:line="240" w:lineRule="auto"/>
              <w:jc w:val="center"/>
              <w:rPr>
                <w:rFonts w:ascii="Helvetica" w:hAnsi="Helvetica"/>
              </w:rPr>
            </w:pPr>
            <w:r w:rsidRPr="00624F2A">
              <w:rPr>
                <w:rFonts w:ascii="Helvetica" w:hAnsi="Helvetica"/>
              </w:rPr>
              <w:t xml:space="preserve">"Conferencia Estadística </w:t>
            </w:r>
          </w:p>
          <w:p w14:paraId="153E9C2C" w14:textId="6BA3727F" w:rsidR="0008449F" w:rsidRDefault="0008449F" w:rsidP="005F430B">
            <w:pPr>
              <w:spacing w:after="0" w:line="240" w:lineRule="auto"/>
              <w:jc w:val="center"/>
              <w:rPr>
                <w:rFonts w:ascii="Helvetica" w:hAnsi="Helvetica"/>
              </w:rPr>
            </w:pPr>
          </w:p>
          <w:p w14:paraId="70E76252" w14:textId="05CC1468" w:rsidR="00E97170" w:rsidRPr="00FD0BC8" w:rsidRDefault="00E97170" w:rsidP="00E97170">
            <w:pPr>
              <w:shd w:val="clear" w:color="auto" w:fill="FFFFFF"/>
              <w:spacing w:after="0"/>
              <w:jc w:val="center"/>
              <w:rPr>
                <w:rFonts w:ascii="Helvetica" w:hAnsi="Helvetica" w:cs="Arial"/>
                <w:b/>
              </w:rPr>
            </w:pPr>
            <w:r w:rsidRPr="00EA7174">
              <w:rPr>
                <w:rFonts w:ascii="Helvetica" w:hAnsi="Helvetica" w:cs="Arial"/>
                <w:b/>
                <w:highlight w:val="yellow"/>
              </w:rPr>
              <w:t xml:space="preserve">Título </w:t>
            </w:r>
            <w:r>
              <w:rPr>
                <w:rFonts w:ascii="Helvetica" w:hAnsi="Helvetica" w:cs="Arial"/>
                <w:b/>
                <w:highlight w:val="yellow"/>
              </w:rPr>
              <w:t>conferencia</w:t>
            </w:r>
            <w:r w:rsidRPr="00EA7174">
              <w:rPr>
                <w:rFonts w:ascii="Helvetica" w:hAnsi="Helvetica" w:cs="Arial"/>
                <w:b/>
                <w:highlight w:val="yellow"/>
              </w:rPr>
              <w:t>: pendiente</w:t>
            </w:r>
          </w:p>
          <w:p w14:paraId="786C618D" w14:textId="77B3C69E" w:rsidR="00E97170" w:rsidRDefault="00E97170" w:rsidP="005F430B">
            <w:pPr>
              <w:spacing w:after="0" w:line="240" w:lineRule="auto"/>
              <w:jc w:val="center"/>
              <w:rPr>
                <w:rFonts w:ascii="Helvetica" w:hAnsi="Helvetica"/>
              </w:rPr>
            </w:pPr>
          </w:p>
          <w:p w14:paraId="46D78BB7" w14:textId="77777777" w:rsidR="00E97170" w:rsidRDefault="00E97170" w:rsidP="005F430B">
            <w:pPr>
              <w:spacing w:after="0" w:line="240" w:lineRule="auto"/>
              <w:jc w:val="center"/>
              <w:rPr>
                <w:rFonts w:ascii="Helvetica" w:hAnsi="Helvetica"/>
              </w:rPr>
            </w:pPr>
          </w:p>
          <w:p w14:paraId="78D433B6" w14:textId="47D2871F" w:rsidR="00AD2DFD" w:rsidRPr="00624F2A" w:rsidRDefault="0008449F" w:rsidP="005F430B">
            <w:pPr>
              <w:spacing w:after="0" w:line="240" w:lineRule="auto"/>
              <w:jc w:val="center"/>
              <w:rPr>
                <w:rFonts w:ascii="Helvetica" w:hAnsi="Helvetica" w:cs="Times New Roman"/>
              </w:rPr>
            </w:pPr>
            <w:r>
              <w:rPr>
                <w:rFonts w:ascii="Helvetica" w:hAnsi="Helvetica"/>
              </w:rPr>
              <w:t>Dr. Julián Acuña</w:t>
            </w:r>
            <w:r w:rsidR="00AD2DFD" w:rsidRPr="00624F2A">
              <w:rPr>
                <w:rFonts w:ascii="Helvetica" w:hAnsi="Helvetica"/>
              </w:rPr>
              <w:br/>
            </w:r>
            <w:hyperlink r:id="rId16" w:history="1">
              <w:r w:rsidRPr="00C171EB">
                <w:rPr>
                  <w:rStyle w:val="Hipervnculo"/>
                  <w:rFonts w:ascii="Helvetica" w:hAnsi="Helvetica"/>
                </w:rPr>
                <w:t>julian.acuna@unimilitar.edu.co</w:t>
              </w:r>
            </w:hyperlink>
            <w:r w:rsidR="00AD2DFD" w:rsidRPr="00624F2A">
              <w:rPr>
                <w:rFonts w:ascii="Helvetica" w:hAnsi="Helvetica"/>
              </w:rPr>
              <w:br/>
            </w:r>
            <w:r>
              <w:rPr>
                <w:rFonts w:ascii="Helvetica" w:hAnsi="Helvetica"/>
              </w:rPr>
              <w:t>Universidad Militar, Colombia</w:t>
            </w:r>
            <w:r w:rsidR="00AD2DFD" w:rsidRPr="00624F2A">
              <w:rPr>
                <w:rFonts w:ascii="Helvetica" w:hAnsi="Helvetica"/>
              </w:rPr>
              <w:br/>
              <w:t xml:space="preserve">Enlace </w:t>
            </w:r>
          </w:p>
        </w:tc>
      </w:tr>
      <w:tr w:rsidR="00AD2DFD" w:rsidRPr="00624F2A" w14:paraId="2A33F956" w14:textId="77777777" w:rsidTr="005A5C99">
        <w:trPr>
          <w:trHeight w:val="1420"/>
        </w:trPr>
        <w:tc>
          <w:tcPr>
            <w:tcW w:w="688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8923A" w14:textId="1C8A4FFD" w:rsidR="00AD2DFD" w:rsidRPr="00624F2A" w:rsidRDefault="00AD2DFD" w:rsidP="005A5C99">
            <w:pPr>
              <w:spacing w:after="0" w:line="240" w:lineRule="auto"/>
              <w:rPr>
                <w:rFonts w:ascii="Helvetica" w:hAnsi="Helvetica"/>
              </w:rPr>
            </w:pPr>
          </w:p>
        </w:tc>
        <w:tc>
          <w:tcPr>
            <w:tcW w:w="423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93204E" w14:textId="1036C54B" w:rsidR="00AD2DFD" w:rsidRPr="00624F2A" w:rsidRDefault="00AD2DFD" w:rsidP="005F430B">
            <w:pPr>
              <w:spacing w:after="0" w:line="240" w:lineRule="auto"/>
              <w:rPr>
                <w:rFonts w:ascii="Helvetica" w:hAnsi="Helvetica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1366" w14:textId="77777777" w:rsidR="00AD2DFD" w:rsidRPr="00624F2A" w:rsidRDefault="00AD2DFD" w:rsidP="005F430B">
            <w:pPr>
              <w:spacing w:after="0" w:line="240" w:lineRule="auto"/>
              <w:jc w:val="center"/>
              <w:rPr>
                <w:rFonts w:ascii="Helvetica" w:hAnsi="Helvetica"/>
              </w:rPr>
            </w:pPr>
          </w:p>
        </w:tc>
      </w:tr>
      <w:tr w:rsidR="005A5C99" w:rsidRPr="00624F2A" w14:paraId="052B87B0" w14:textId="77777777" w:rsidTr="005A5C99">
        <w:trPr>
          <w:trHeight w:val="1360"/>
        </w:trPr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B1077" w14:textId="2224D387" w:rsidR="003035C3" w:rsidRPr="00624F2A" w:rsidRDefault="003035C3" w:rsidP="005A5C99">
            <w:pPr>
              <w:spacing w:after="0" w:line="240" w:lineRule="auto"/>
              <w:rPr>
                <w:rFonts w:ascii="Helvetica" w:hAnsi="Helvetica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7:00 - 7:30</w:t>
            </w:r>
          </w:p>
        </w:tc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EAB8D" w14:textId="77777777" w:rsidR="00FD0BC8" w:rsidRDefault="003035C3" w:rsidP="005A5C99">
            <w:pPr>
              <w:shd w:val="clear" w:color="auto" w:fill="FFFFFF"/>
              <w:spacing w:after="0"/>
              <w:rPr>
                <w:rFonts w:ascii="Helvetica" w:hAnsi="Helvetica" w:cs="Arial"/>
                <w:b/>
              </w:rPr>
            </w:pPr>
            <w:r w:rsidRPr="00FD0BC8">
              <w:rPr>
                <w:rFonts w:ascii="Helvetica" w:hAnsi="Helvetica"/>
              </w:rPr>
              <w:t>Ponencia Matemática Aplicada</w:t>
            </w:r>
            <w:r w:rsidRPr="00FD0BC8">
              <w:rPr>
                <w:rFonts w:ascii="Helvetica" w:hAnsi="Helvetica"/>
              </w:rPr>
              <w:br/>
            </w:r>
          </w:p>
          <w:p w14:paraId="50D98700" w14:textId="0922E682" w:rsidR="00FD0BC8" w:rsidRPr="00FD0BC8" w:rsidRDefault="00FD0BC8" w:rsidP="005A5C99">
            <w:pPr>
              <w:shd w:val="clear" w:color="auto" w:fill="FFFFFF"/>
              <w:spacing w:after="0"/>
              <w:rPr>
                <w:rFonts w:ascii="Helvetica" w:hAnsi="Helvetica" w:cs="Arial"/>
                <w:b/>
              </w:rPr>
            </w:pPr>
            <w:r w:rsidRPr="00EA7174">
              <w:rPr>
                <w:rFonts w:ascii="Helvetica" w:hAnsi="Helvetica" w:cs="Arial"/>
                <w:b/>
                <w:highlight w:val="yellow"/>
              </w:rPr>
              <w:t>Título ponencia: pendiente</w:t>
            </w:r>
          </w:p>
          <w:p w14:paraId="40E498F4" w14:textId="77777777" w:rsidR="00FD0BC8" w:rsidRDefault="00FD0BC8" w:rsidP="005A5C99">
            <w:pPr>
              <w:shd w:val="clear" w:color="auto" w:fill="FFFFFF"/>
              <w:spacing w:after="0"/>
              <w:rPr>
                <w:rFonts w:ascii="Helvetica" w:hAnsi="Helvetica" w:cs="Arial"/>
              </w:rPr>
            </w:pPr>
          </w:p>
          <w:p w14:paraId="73B2A122" w14:textId="77777777" w:rsidR="00FD0BC8" w:rsidRDefault="00FD0BC8" w:rsidP="005A5C99">
            <w:pPr>
              <w:shd w:val="clear" w:color="auto" w:fill="FFFFFF"/>
              <w:spacing w:after="0"/>
              <w:rPr>
                <w:rFonts w:ascii="Helvetica" w:hAnsi="Helvetica" w:cs="Arial"/>
              </w:rPr>
            </w:pPr>
            <w:r w:rsidRPr="00FD0BC8">
              <w:rPr>
                <w:rFonts w:ascii="Helvetica" w:hAnsi="Helvetica" w:cs="Arial"/>
              </w:rPr>
              <w:t xml:space="preserve">Sergio Andrés Montes Alarcón, </w:t>
            </w:r>
          </w:p>
          <w:p w14:paraId="441CE3F1" w14:textId="26C0EC27" w:rsidR="00FD0BC8" w:rsidRPr="00FD0BC8" w:rsidRDefault="004F043A" w:rsidP="005A5C99">
            <w:pPr>
              <w:shd w:val="clear" w:color="auto" w:fill="FFFFFF"/>
              <w:spacing w:after="0"/>
              <w:rPr>
                <w:rFonts w:ascii="Helvetica" w:eastAsia="Times New Roman" w:hAnsi="Helvetica" w:cs="Arial"/>
                <w:b/>
              </w:rPr>
            </w:pPr>
            <w:hyperlink r:id="rId17" w:history="1">
              <w:r w:rsidR="00FD0BC8" w:rsidRPr="00C171EB">
                <w:rPr>
                  <w:rStyle w:val="Hipervnculo"/>
                  <w:rFonts w:ascii="Helvetica" w:eastAsia="Times New Roman" w:hAnsi="Helvetica" w:cs="Arial"/>
                </w:rPr>
                <w:t>andresmatemontes@gmail.com</w:t>
              </w:r>
            </w:hyperlink>
          </w:p>
          <w:p w14:paraId="2521A99C" w14:textId="77777777" w:rsidR="00FD0BC8" w:rsidRDefault="00FD0BC8" w:rsidP="005A5C99">
            <w:pPr>
              <w:spacing w:after="0" w:line="240" w:lineRule="auto"/>
              <w:rPr>
                <w:rFonts w:ascii="Helvetica" w:hAnsi="Helvetica" w:cs="Arial"/>
              </w:rPr>
            </w:pPr>
          </w:p>
          <w:p w14:paraId="3AD38ACC" w14:textId="45486FA9" w:rsidR="00FD0BC8" w:rsidRDefault="00FD0BC8" w:rsidP="005A5C99">
            <w:pPr>
              <w:spacing w:after="0" w:line="240" w:lineRule="auto"/>
              <w:rPr>
                <w:rFonts w:ascii="Helvetica" w:hAnsi="Helvetica"/>
              </w:rPr>
            </w:pPr>
            <w:r w:rsidRPr="00624F2A">
              <w:rPr>
                <w:rFonts w:ascii="Helvetica" w:hAnsi="Helvetica" w:cs="Arial"/>
              </w:rPr>
              <w:t>Universidad de los Andes</w:t>
            </w:r>
            <w:r>
              <w:rPr>
                <w:rFonts w:ascii="Helvetica" w:hAnsi="Helvetica" w:cs="Arial"/>
              </w:rPr>
              <w:t>, Colombia</w:t>
            </w:r>
          </w:p>
          <w:p w14:paraId="3F4E0F63" w14:textId="77777777" w:rsidR="00FD0BC8" w:rsidRDefault="00FD0BC8" w:rsidP="005A5C99">
            <w:pPr>
              <w:spacing w:after="0" w:line="240" w:lineRule="auto"/>
              <w:rPr>
                <w:rFonts w:ascii="Helvetica" w:hAnsi="Helvetica"/>
              </w:rPr>
            </w:pPr>
          </w:p>
          <w:p w14:paraId="26F12472" w14:textId="6080912B" w:rsidR="003035C3" w:rsidRPr="00624F2A" w:rsidRDefault="003035C3" w:rsidP="005A5C99">
            <w:pPr>
              <w:spacing w:after="0" w:line="240" w:lineRule="auto"/>
              <w:rPr>
                <w:rFonts w:ascii="Helvetica" w:hAnsi="Helvetica"/>
              </w:rPr>
            </w:pPr>
            <w:r w:rsidRPr="00624F2A">
              <w:rPr>
                <w:rFonts w:ascii="Helvetica" w:hAnsi="Helvetica"/>
              </w:rPr>
              <w:t>Enlace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C2F8" w14:textId="77777777" w:rsidR="009E4BE7" w:rsidRDefault="009E4BE7" w:rsidP="005A5C99">
            <w:pPr>
              <w:pStyle w:val="Prrafodelista"/>
              <w:shd w:val="clear" w:color="auto" w:fill="FFFFFF"/>
              <w:spacing w:after="0"/>
              <w:ind w:left="0" w:firstLine="0"/>
              <w:rPr>
                <w:rFonts w:ascii="Helvetica" w:hAnsi="Helvetica"/>
                <w:color w:val="auto"/>
              </w:rPr>
            </w:pPr>
            <w:r w:rsidRPr="00624F2A">
              <w:rPr>
                <w:rFonts w:ascii="Helvetica" w:hAnsi="Helvetica"/>
                <w:color w:val="auto"/>
              </w:rPr>
              <w:t>Ponencia Educación Matemática</w:t>
            </w:r>
          </w:p>
          <w:p w14:paraId="7239959B" w14:textId="77777777" w:rsidR="009E4BE7" w:rsidRDefault="009E4BE7" w:rsidP="005A5C99">
            <w:pPr>
              <w:pStyle w:val="Prrafodelista"/>
              <w:shd w:val="clear" w:color="auto" w:fill="FFFFFF"/>
              <w:spacing w:after="0"/>
              <w:ind w:left="0" w:firstLine="0"/>
              <w:rPr>
                <w:rFonts w:ascii="Helvetica" w:hAnsi="Helvetica"/>
                <w:color w:val="auto"/>
              </w:rPr>
            </w:pPr>
          </w:p>
          <w:p w14:paraId="262D62B5" w14:textId="77777777" w:rsidR="009E4BE7" w:rsidRPr="009E4BE7" w:rsidRDefault="009E4BE7" w:rsidP="005A5C99">
            <w:pPr>
              <w:shd w:val="clear" w:color="auto" w:fill="FFFFFF"/>
              <w:spacing w:after="0"/>
              <w:rPr>
                <w:rFonts w:ascii="Helvetica" w:hAnsi="Helvetica" w:cs="Arial"/>
              </w:rPr>
            </w:pPr>
            <w:r w:rsidRPr="009E4BE7">
              <w:rPr>
                <w:rFonts w:ascii="Helvetica" w:hAnsi="Helvetica" w:cs="Arial"/>
                <w:b/>
              </w:rPr>
              <w:t>Qué matemáticas enseñar y cómo enseñarla hoy</w:t>
            </w:r>
          </w:p>
          <w:p w14:paraId="363075EC" w14:textId="77777777" w:rsidR="009E4BE7" w:rsidRDefault="009E4BE7" w:rsidP="005A5C99">
            <w:pPr>
              <w:shd w:val="clear" w:color="auto" w:fill="FFFFFF"/>
              <w:spacing w:after="0"/>
              <w:rPr>
                <w:rFonts w:ascii="Helvetica" w:hAnsi="Helvetica" w:cs="Arial"/>
              </w:rPr>
            </w:pPr>
          </w:p>
          <w:p w14:paraId="51D11604" w14:textId="77777777" w:rsidR="00EA7174" w:rsidRDefault="009E4BE7" w:rsidP="005A5C99">
            <w:pPr>
              <w:shd w:val="clear" w:color="auto" w:fill="FFFFFF"/>
              <w:spacing w:after="0"/>
              <w:rPr>
                <w:rFonts w:ascii="Helvetica" w:hAnsi="Helvetica" w:cs="Arial"/>
              </w:rPr>
            </w:pPr>
            <w:r w:rsidRPr="009E4BE7">
              <w:rPr>
                <w:rFonts w:ascii="Helvetica" w:hAnsi="Helvetica" w:cs="Arial"/>
              </w:rPr>
              <w:t xml:space="preserve">Dr. Jorge Enrique </w:t>
            </w:r>
            <w:proofErr w:type="spellStart"/>
            <w:r w:rsidRPr="009E4BE7">
              <w:rPr>
                <w:rFonts w:ascii="Helvetica" w:hAnsi="Helvetica" w:cs="Arial"/>
              </w:rPr>
              <w:t>Fiallo</w:t>
            </w:r>
            <w:proofErr w:type="spellEnd"/>
            <w:r w:rsidRPr="009E4BE7">
              <w:rPr>
                <w:rFonts w:ascii="Helvetica" w:hAnsi="Helvetica" w:cs="Arial"/>
              </w:rPr>
              <w:t xml:space="preserve">, </w:t>
            </w:r>
          </w:p>
          <w:p w14:paraId="7C28B31A" w14:textId="4612ECE0" w:rsidR="009E4BE7" w:rsidRDefault="004F043A" w:rsidP="005A5C99">
            <w:pPr>
              <w:shd w:val="clear" w:color="auto" w:fill="FFFFFF"/>
              <w:spacing w:after="0"/>
              <w:rPr>
                <w:rFonts w:ascii="Helvetica" w:hAnsi="Helvetica" w:cs="Arial"/>
              </w:rPr>
            </w:pPr>
            <w:hyperlink r:id="rId18" w:history="1">
              <w:r w:rsidR="00EA7174" w:rsidRPr="00C171EB">
                <w:rPr>
                  <w:rStyle w:val="Hipervnculo"/>
                  <w:rFonts w:ascii="Helvetica" w:hAnsi="Helvetica" w:cs="Arial"/>
                </w:rPr>
                <w:t>jfiallo@uis.edu.co</w:t>
              </w:r>
            </w:hyperlink>
            <w:r w:rsidR="00EA7174">
              <w:rPr>
                <w:rFonts w:ascii="Helvetica" w:hAnsi="Helvetica" w:cs="Arial"/>
              </w:rPr>
              <w:t xml:space="preserve"> </w:t>
            </w:r>
          </w:p>
          <w:p w14:paraId="5F1617A1" w14:textId="77777777" w:rsidR="00EA7174" w:rsidRDefault="00EA7174" w:rsidP="005A5C99">
            <w:pPr>
              <w:shd w:val="clear" w:color="auto" w:fill="FFFFFF"/>
              <w:spacing w:after="0"/>
              <w:rPr>
                <w:rFonts w:ascii="Helvetica" w:hAnsi="Helvetica" w:cs="Arial"/>
              </w:rPr>
            </w:pPr>
          </w:p>
          <w:p w14:paraId="406BDA84" w14:textId="77777777" w:rsidR="009E4BE7" w:rsidRPr="009E4BE7" w:rsidRDefault="009E4BE7" w:rsidP="005A5C99">
            <w:pPr>
              <w:shd w:val="clear" w:color="auto" w:fill="FFFFFF"/>
              <w:spacing w:after="0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Universidad Industrial de Santander, Colombia</w:t>
            </w:r>
          </w:p>
          <w:p w14:paraId="04AACD5A" w14:textId="77777777" w:rsidR="009E4BE7" w:rsidRPr="009E4BE7" w:rsidRDefault="009E4BE7" w:rsidP="005A5C99">
            <w:pPr>
              <w:shd w:val="clear" w:color="auto" w:fill="FFFFFF"/>
              <w:spacing w:after="0"/>
              <w:rPr>
                <w:rFonts w:ascii="Helvetica" w:hAnsi="Helvetica" w:cs="Arial"/>
              </w:rPr>
            </w:pPr>
          </w:p>
          <w:p w14:paraId="0C0FF8D7" w14:textId="2794AF8B" w:rsidR="009E4BE7" w:rsidRPr="00624F2A" w:rsidRDefault="009E4BE7" w:rsidP="005A5C99">
            <w:pPr>
              <w:pStyle w:val="Prrafodelista"/>
              <w:shd w:val="clear" w:color="auto" w:fill="FFFFFF"/>
              <w:spacing w:after="0"/>
              <w:ind w:left="0" w:firstLine="0"/>
              <w:rPr>
                <w:rFonts w:ascii="Helvetica" w:hAnsi="Helvetica" w:cs="Arial"/>
                <w:bCs/>
                <w:color w:val="auto"/>
              </w:rPr>
            </w:pPr>
            <w:r w:rsidRPr="00624F2A">
              <w:rPr>
                <w:rFonts w:ascii="Helvetica" w:hAnsi="Helvetica"/>
                <w:color w:val="auto"/>
              </w:rPr>
              <w:lastRenderedPageBreak/>
              <w:t>Enlace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2C6C9" w14:textId="77777777" w:rsidR="005A5C99" w:rsidRDefault="003035C3" w:rsidP="005A5C99">
            <w:pPr>
              <w:spacing w:after="0" w:line="240" w:lineRule="auto"/>
              <w:rPr>
                <w:rFonts w:ascii="Helvetica" w:hAnsi="Helvetica"/>
              </w:rPr>
            </w:pPr>
            <w:r w:rsidRPr="00624F2A">
              <w:rPr>
                <w:rFonts w:ascii="Helvetica" w:hAnsi="Helvetica"/>
              </w:rPr>
              <w:lastRenderedPageBreak/>
              <w:t>Ponencia Estadística</w:t>
            </w:r>
            <w:r w:rsidRPr="00624F2A">
              <w:rPr>
                <w:rFonts w:ascii="Helvetica" w:hAnsi="Helvetica"/>
              </w:rPr>
              <w:br/>
            </w:r>
          </w:p>
          <w:p w14:paraId="44BA5AA4" w14:textId="77777777" w:rsidR="005A5C99" w:rsidRDefault="003035C3" w:rsidP="005A5C99">
            <w:pPr>
              <w:spacing w:after="0" w:line="240" w:lineRule="auto"/>
              <w:rPr>
                <w:rFonts w:ascii="Helvetica" w:hAnsi="Helvetica"/>
              </w:rPr>
            </w:pPr>
            <w:r w:rsidRPr="00624F2A">
              <w:rPr>
                <w:rFonts w:ascii="Helvetica" w:hAnsi="Helvetica"/>
              </w:rPr>
              <w:t>Ponente</w:t>
            </w:r>
            <w:r w:rsidRPr="00624F2A">
              <w:rPr>
                <w:rFonts w:ascii="Helvetica" w:hAnsi="Helvetica"/>
              </w:rPr>
              <w:br/>
            </w:r>
          </w:p>
          <w:p w14:paraId="3738B6F3" w14:textId="77777777" w:rsidR="005A5C99" w:rsidRDefault="003035C3" w:rsidP="005A5C99">
            <w:pPr>
              <w:spacing w:after="0" w:line="240" w:lineRule="auto"/>
              <w:rPr>
                <w:rFonts w:ascii="Helvetica" w:hAnsi="Helvetica"/>
              </w:rPr>
            </w:pPr>
            <w:r w:rsidRPr="00624F2A">
              <w:rPr>
                <w:rFonts w:ascii="Helvetica" w:hAnsi="Helvetica"/>
              </w:rPr>
              <w:t>Universidad</w:t>
            </w:r>
            <w:r w:rsidRPr="00624F2A">
              <w:rPr>
                <w:rFonts w:ascii="Helvetica" w:hAnsi="Helvetica"/>
              </w:rPr>
              <w:br/>
            </w:r>
          </w:p>
          <w:p w14:paraId="5BCA1843" w14:textId="3C34233D" w:rsidR="003035C3" w:rsidRPr="00624F2A" w:rsidRDefault="003035C3" w:rsidP="005A5C99">
            <w:pPr>
              <w:spacing w:after="0" w:line="240" w:lineRule="auto"/>
              <w:rPr>
                <w:rFonts w:ascii="Helvetica" w:hAnsi="Helvetica"/>
              </w:rPr>
            </w:pPr>
            <w:r w:rsidRPr="00624F2A">
              <w:rPr>
                <w:rFonts w:ascii="Helvetica" w:hAnsi="Helvetica"/>
              </w:rPr>
              <w:t>Enlace</w:t>
            </w:r>
          </w:p>
        </w:tc>
        <w:tc>
          <w:tcPr>
            <w:tcW w:w="75" w:type="pct"/>
            <w:shd w:val="clear" w:color="auto" w:fill="auto"/>
            <w:vAlign w:val="center"/>
            <w:hideMark/>
          </w:tcPr>
          <w:p w14:paraId="7311991B" w14:textId="77777777" w:rsidR="003035C3" w:rsidRPr="00624F2A" w:rsidRDefault="003035C3" w:rsidP="005F430B">
            <w:pPr>
              <w:spacing w:after="0" w:line="240" w:lineRule="auto"/>
              <w:rPr>
                <w:rFonts w:ascii="Helvetica" w:hAnsi="Helvetica"/>
              </w:rPr>
            </w:pPr>
          </w:p>
        </w:tc>
      </w:tr>
      <w:tr w:rsidR="005A5C99" w:rsidRPr="00624F2A" w14:paraId="53A4B9EC" w14:textId="77777777" w:rsidTr="005A5C99">
        <w:trPr>
          <w:trHeight w:val="1360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3172D" w14:textId="79D39DE8" w:rsidR="009E4BE7" w:rsidRPr="00624F2A" w:rsidRDefault="009E4BE7" w:rsidP="005A5C99">
            <w:pPr>
              <w:spacing w:after="0" w:line="240" w:lineRule="auto"/>
              <w:rPr>
                <w:rFonts w:ascii="Helvetica" w:hAnsi="Helvetica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7:30 - 8:00</w:t>
            </w:r>
          </w:p>
        </w:tc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26B08" w14:textId="77777777" w:rsidR="005A5C99" w:rsidRDefault="009E4BE7" w:rsidP="005A5C99">
            <w:pPr>
              <w:spacing w:after="0" w:line="240" w:lineRule="auto"/>
              <w:rPr>
                <w:rFonts w:ascii="Helvetica" w:hAnsi="Helvetica"/>
              </w:rPr>
            </w:pPr>
            <w:r w:rsidRPr="00624F2A">
              <w:rPr>
                <w:rFonts w:ascii="Helvetica" w:hAnsi="Helvetica"/>
              </w:rPr>
              <w:t>Ponencia Matemática Aplicada</w:t>
            </w:r>
            <w:r w:rsidRPr="00624F2A">
              <w:rPr>
                <w:rFonts w:ascii="Helvetica" w:hAnsi="Helvetica"/>
              </w:rPr>
              <w:br/>
            </w:r>
          </w:p>
          <w:p w14:paraId="52C8F34A" w14:textId="77777777" w:rsidR="005A5C99" w:rsidRDefault="009E4BE7" w:rsidP="005A5C99">
            <w:pPr>
              <w:spacing w:after="0" w:line="240" w:lineRule="auto"/>
              <w:rPr>
                <w:rFonts w:ascii="Helvetica" w:hAnsi="Helvetica"/>
              </w:rPr>
            </w:pPr>
            <w:r w:rsidRPr="00624F2A">
              <w:rPr>
                <w:rFonts w:ascii="Helvetica" w:hAnsi="Helvetica"/>
              </w:rPr>
              <w:t>Ponente</w:t>
            </w:r>
            <w:r w:rsidRPr="00624F2A">
              <w:rPr>
                <w:rFonts w:ascii="Helvetica" w:hAnsi="Helvetica"/>
              </w:rPr>
              <w:br/>
            </w:r>
          </w:p>
          <w:p w14:paraId="2C883943" w14:textId="77777777" w:rsidR="005A5C99" w:rsidRDefault="009E4BE7" w:rsidP="005A5C99">
            <w:pPr>
              <w:spacing w:after="0" w:line="240" w:lineRule="auto"/>
              <w:rPr>
                <w:rFonts w:ascii="Helvetica" w:hAnsi="Helvetica"/>
              </w:rPr>
            </w:pPr>
            <w:r w:rsidRPr="00624F2A">
              <w:rPr>
                <w:rFonts w:ascii="Helvetica" w:hAnsi="Helvetica"/>
              </w:rPr>
              <w:t>Universidad</w:t>
            </w:r>
            <w:r w:rsidRPr="00624F2A">
              <w:rPr>
                <w:rFonts w:ascii="Helvetica" w:hAnsi="Helvetica"/>
              </w:rPr>
              <w:br/>
            </w:r>
          </w:p>
          <w:p w14:paraId="72012D8C" w14:textId="022A5194" w:rsidR="009E4BE7" w:rsidRPr="00624F2A" w:rsidRDefault="009E4BE7" w:rsidP="005A5C99">
            <w:pPr>
              <w:spacing w:after="0" w:line="240" w:lineRule="auto"/>
              <w:rPr>
                <w:rFonts w:ascii="Helvetica" w:hAnsi="Helvetica"/>
              </w:rPr>
            </w:pPr>
            <w:r w:rsidRPr="00624F2A">
              <w:rPr>
                <w:rFonts w:ascii="Helvetica" w:hAnsi="Helvetica"/>
              </w:rPr>
              <w:t>Enlace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AB742" w14:textId="403F1951" w:rsidR="009E4BE7" w:rsidRDefault="009E4BE7" w:rsidP="005A5C99">
            <w:pPr>
              <w:shd w:val="clear" w:color="auto" w:fill="FFFFFF"/>
              <w:spacing w:after="0"/>
              <w:rPr>
                <w:rFonts w:ascii="Helvetica" w:hAnsi="Helvetica"/>
              </w:rPr>
            </w:pPr>
            <w:r w:rsidRPr="009354DC">
              <w:rPr>
                <w:rFonts w:ascii="Helvetica" w:hAnsi="Helvetica"/>
              </w:rPr>
              <w:t>Ponencia Educación Matemática</w:t>
            </w:r>
          </w:p>
          <w:p w14:paraId="606FEBE3" w14:textId="77777777" w:rsidR="009E4BE7" w:rsidRDefault="009E4BE7" w:rsidP="005A5C99">
            <w:pPr>
              <w:shd w:val="clear" w:color="auto" w:fill="FFFFFF"/>
              <w:spacing w:after="0"/>
              <w:rPr>
                <w:rFonts w:ascii="Helvetica" w:eastAsia="Times New Roman" w:hAnsi="Helvetica" w:cs="Arial"/>
                <w:highlight w:val="yellow"/>
              </w:rPr>
            </w:pPr>
          </w:p>
          <w:p w14:paraId="54EDD716" w14:textId="40E5BFFE" w:rsidR="009E4BE7" w:rsidRDefault="009E4BE7" w:rsidP="005A5C99">
            <w:pPr>
              <w:shd w:val="clear" w:color="auto" w:fill="FFFFFF"/>
              <w:spacing w:after="0"/>
              <w:rPr>
                <w:rFonts w:ascii="Helvetica" w:hAnsi="Helvetica" w:cs="Arial"/>
                <w:b/>
              </w:rPr>
            </w:pPr>
            <w:r w:rsidRPr="00E35A78">
              <w:rPr>
                <w:rFonts w:ascii="Helvetica" w:hAnsi="Helvetica" w:cs="Arial"/>
                <w:b/>
              </w:rPr>
              <w:t>Conociendo los números... felices, infelices, educados y maleducados” en la línea de acciones docentes para el desarrollo del pensamiento matemático</w:t>
            </w:r>
          </w:p>
          <w:p w14:paraId="49035042" w14:textId="77777777" w:rsidR="009E4BE7" w:rsidRPr="00E35A78" w:rsidRDefault="009E4BE7" w:rsidP="005A5C99">
            <w:pPr>
              <w:shd w:val="clear" w:color="auto" w:fill="FFFFFF"/>
              <w:spacing w:after="0"/>
              <w:rPr>
                <w:rFonts w:ascii="Helvetica" w:hAnsi="Helvetica" w:cs="Arial"/>
                <w:b/>
              </w:rPr>
            </w:pPr>
          </w:p>
          <w:p w14:paraId="323D400F" w14:textId="7F1CB144" w:rsidR="009E4BE7" w:rsidRPr="009354DC" w:rsidRDefault="009E4BE7" w:rsidP="005A5C99">
            <w:pPr>
              <w:shd w:val="clear" w:color="auto" w:fill="FFFFFF"/>
              <w:spacing w:after="0"/>
              <w:rPr>
                <w:rFonts w:ascii="Helvetica" w:eastAsia="Times New Roman" w:hAnsi="Helvetica" w:cs="Arial"/>
              </w:rPr>
            </w:pPr>
            <w:r w:rsidRPr="00624F2A">
              <w:rPr>
                <w:rFonts w:ascii="Helvetica" w:hAnsi="Helvetica" w:cs="Arial"/>
              </w:rPr>
              <w:t xml:space="preserve">Dra. Martha Cecilia Mosquera Urrutia </w:t>
            </w:r>
            <w:hyperlink r:id="rId19" w:history="1">
              <w:r w:rsidRPr="00624F2A">
                <w:rPr>
                  <w:rStyle w:val="Hipervnculo"/>
                  <w:rFonts w:ascii="Helvetica" w:hAnsi="Helvetica" w:cs="Arial"/>
                  <w:color w:val="auto"/>
                </w:rPr>
                <w:t>martha.mosquera@usco.edu.co</w:t>
              </w:r>
            </w:hyperlink>
            <w:r w:rsidRPr="00624F2A">
              <w:rPr>
                <w:rFonts w:ascii="Helvetica" w:hAnsi="Helvetica"/>
              </w:rPr>
              <w:br/>
            </w:r>
            <w:r w:rsidRPr="00624F2A">
              <w:rPr>
                <w:rFonts w:ascii="Helvetica" w:hAnsi="Helvetica" w:cs="Arial"/>
              </w:rPr>
              <w:t xml:space="preserve">Universidad </w:t>
            </w:r>
            <w:proofErr w:type="spellStart"/>
            <w:r>
              <w:rPr>
                <w:rFonts w:ascii="Helvetica" w:hAnsi="Helvetica" w:cs="Arial"/>
              </w:rPr>
              <w:t>Surcolombiana</w:t>
            </w:r>
            <w:proofErr w:type="spellEnd"/>
            <w:r>
              <w:rPr>
                <w:rFonts w:ascii="Helvetica" w:hAnsi="Helvetica" w:cs="Arial"/>
              </w:rPr>
              <w:t>, Colombia</w:t>
            </w:r>
            <w:r w:rsidRPr="00624F2A">
              <w:rPr>
                <w:rFonts w:ascii="Helvetica" w:hAnsi="Helvetica"/>
              </w:rPr>
              <w:br/>
              <w:t>Enlace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C072B" w14:textId="77777777" w:rsidR="005A5C99" w:rsidRDefault="009E4BE7" w:rsidP="005A5C99">
            <w:pPr>
              <w:spacing w:after="0" w:line="240" w:lineRule="auto"/>
              <w:rPr>
                <w:rFonts w:ascii="Helvetica" w:hAnsi="Helvetica"/>
              </w:rPr>
            </w:pPr>
            <w:r w:rsidRPr="00624F2A">
              <w:rPr>
                <w:rFonts w:ascii="Helvetica" w:hAnsi="Helvetica"/>
              </w:rPr>
              <w:t>Ponencia Estadística</w:t>
            </w:r>
            <w:r w:rsidRPr="00624F2A">
              <w:rPr>
                <w:rFonts w:ascii="Helvetica" w:hAnsi="Helvetica"/>
              </w:rPr>
              <w:br/>
            </w:r>
          </w:p>
          <w:p w14:paraId="085C99E6" w14:textId="77777777" w:rsidR="005A5C99" w:rsidRDefault="009E4BE7" w:rsidP="005A5C99">
            <w:pPr>
              <w:spacing w:after="0" w:line="240" w:lineRule="auto"/>
              <w:rPr>
                <w:rFonts w:ascii="Helvetica" w:hAnsi="Helvetica"/>
              </w:rPr>
            </w:pPr>
            <w:r w:rsidRPr="00624F2A">
              <w:rPr>
                <w:rFonts w:ascii="Helvetica" w:hAnsi="Helvetica"/>
              </w:rPr>
              <w:t>Ponente</w:t>
            </w:r>
            <w:r w:rsidRPr="00624F2A">
              <w:rPr>
                <w:rFonts w:ascii="Helvetica" w:hAnsi="Helvetica"/>
              </w:rPr>
              <w:br/>
            </w:r>
          </w:p>
          <w:p w14:paraId="0F33507B" w14:textId="77777777" w:rsidR="005A5C99" w:rsidRDefault="009E4BE7" w:rsidP="005A5C99">
            <w:pPr>
              <w:spacing w:after="0" w:line="240" w:lineRule="auto"/>
              <w:rPr>
                <w:rFonts w:ascii="Helvetica" w:hAnsi="Helvetica"/>
              </w:rPr>
            </w:pPr>
            <w:r w:rsidRPr="00624F2A">
              <w:rPr>
                <w:rFonts w:ascii="Helvetica" w:hAnsi="Helvetica"/>
              </w:rPr>
              <w:t>Universidad</w:t>
            </w:r>
            <w:r w:rsidRPr="00624F2A">
              <w:rPr>
                <w:rFonts w:ascii="Helvetica" w:hAnsi="Helvetica"/>
              </w:rPr>
              <w:br/>
            </w:r>
          </w:p>
          <w:p w14:paraId="72CF3E03" w14:textId="6388B923" w:rsidR="009E4BE7" w:rsidRPr="00624F2A" w:rsidRDefault="009E4BE7" w:rsidP="005A5C99">
            <w:pPr>
              <w:spacing w:after="0" w:line="240" w:lineRule="auto"/>
              <w:rPr>
                <w:rFonts w:ascii="Helvetica" w:hAnsi="Helvetica"/>
              </w:rPr>
            </w:pPr>
            <w:r w:rsidRPr="00624F2A">
              <w:rPr>
                <w:rFonts w:ascii="Helvetica" w:hAnsi="Helvetica"/>
              </w:rPr>
              <w:t>Enlace</w:t>
            </w:r>
          </w:p>
        </w:tc>
        <w:tc>
          <w:tcPr>
            <w:tcW w:w="75" w:type="pct"/>
            <w:shd w:val="clear" w:color="auto" w:fill="auto"/>
            <w:vAlign w:val="center"/>
            <w:hideMark/>
          </w:tcPr>
          <w:p w14:paraId="138AECA2" w14:textId="77777777" w:rsidR="009E4BE7" w:rsidRPr="00624F2A" w:rsidRDefault="009E4BE7" w:rsidP="009E4BE7">
            <w:pPr>
              <w:spacing w:after="0" w:line="240" w:lineRule="auto"/>
              <w:rPr>
                <w:rFonts w:ascii="Helvetica" w:hAnsi="Helvetica"/>
              </w:rPr>
            </w:pPr>
          </w:p>
        </w:tc>
      </w:tr>
      <w:tr w:rsidR="005A5C99" w:rsidRPr="00624F2A" w14:paraId="7C61750C" w14:textId="77777777" w:rsidTr="005A5C99">
        <w:trPr>
          <w:trHeight w:val="340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A019" w14:textId="465DD281" w:rsidR="009E4BE7" w:rsidRPr="00624F2A" w:rsidRDefault="009E4BE7" w:rsidP="005A5C99">
            <w:pPr>
              <w:spacing w:after="0" w:line="240" w:lineRule="auto"/>
              <w:rPr>
                <w:rFonts w:ascii="Helvetica" w:hAnsi="Helvetica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8:00 - 8:15</w:t>
            </w:r>
          </w:p>
        </w:tc>
        <w:tc>
          <w:tcPr>
            <w:tcW w:w="4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D7FFA" w14:textId="1DB58F5A" w:rsidR="009E4BE7" w:rsidRPr="00624F2A" w:rsidRDefault="009E4BE7" w:rsidP="009E4BE7">
            <w:pPr>
              <w:spacing w:after="0" w:line="240" w:lineRule="auto"/>
              <w:jc w:val="center"/>
              <w:rPr>
                <w:rFonts w:ascii="Helvetica" w:hAnsi="Helvetica"/>
              </w:rPr>
            </w:pPr>
            <w:r w:rsidRPr="00624F2A">
              <w:rPr>
                <w:rFonts w:ascii="Helvetica" w:hAnsi="Helvetica"/>
              </w:rPr>
              <w:t>Receso</w:t>
            </w:r>
          </w:p>
        </w:tc>
        <w:tc>
          <w:tcPr>
            <w:tcW w:w="75" w:type="pct"/>
            <w:shd w:val="clear" w:color="auto" w:fill="auto"/>
            <w:vAlign w:val="center"/>
            <w:hideMark/>
          </w:tcPr>
          <w:p w14:paraId="76A39393" w14:textId="77777777" w:rsidR="009E4BE7" w:rsidRPr="00624F2A" w:rsidRDefault="009E4BE7" w:rsidP="009E4BE7">
            <w:pPr>
              <w:spacing w:after="0" w:line="240" w:lineRule="auto"/>
              <w:rPr>
                <w:rFonts w:ascii="Helvetica" w:hAnsi="Helvetica"/>
              </w:rPr>
            </w:pPr>
          </w:p>
        </w:tc>
      </w:tr>
      <w:tr w:rsidR="009E4BE7" w:rsidRPr="00624F2A" w14:paraId="5A2AB7D3" w14:textId="77777777" w:rsidTr="005A5C99">
        <w:trPr>
          <w:trHeight w:val="340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E3912" w14:textId="18617735" w:rsidR="009E4BE7" w:rsidRPr="00624F2A" w:rsidRDefault="009E4BE7" w:rsidP="005A5C99">
            <w:pPr>
              <w:spacing w:after="0" w:line="240" w:lineRule="auto"/>
              <w:rPr>
                <w:rFonts w:ascii="Helvetica" w:hAnsi="Helvetica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8:15 - 8:30</w:t>
            </w:r>
          </w:p>
        </w:tc>
        <w:tc>
          <w:tcPr>
            <w:tcW w:w="4237" w:type="pct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436EF" w14:textId="6815BECC" w:rsidR="009E4BE7" w:rsidRPr="00624F2A" w:rsidRDefault="009E4BE7" w:rsidP="009E4BE7">
            <w:pPr>
              <w:spacing w:after="0" w:line="240" w:lineRule="auto"/>
              <w:jc w:val="center"/>
              <w:rPr>
                <w:rFonts w:ascii="Helvetica" w:hAnsi="Helvetica"/>
              </w:rPr>
            </w:pPr>
            <w:r w:rsidRPr="00624F2A">
              <w:rPr>
                <w:rFonts w:ascii="Helvetica" w:hAnsi="Helvetica"/>
              </w:rPr>
              <w:t>Premiación y Clausura</w:t>
            </w:r>
          </w:p>
        </w:tc>
        <w:tc>
          <w:tcPr>
            <w:tcW w:w="75" w:type="pct"/>
            <w:shd w:val="clear" w:color="auto" w:fill="auto"/>
            <w:vAlign w:val="center"/>
            <w:hideMark/>
          </w:tcPr>
          <w:p w14:paraId="054C461F" w14:textId="77777777" w:rsidR="009E4BE7" w:rsidRPr="00624F2A" w:rsidRDefault="009E4BE7" w:rsidP="009E4BE7">
            <w:pPr>
              <w:spacing w:after="0" w:line="240" w:lineRule="auto"/>
              <w:rPr>
                <w:rFonts w:ascii="Helvetica" w:hAnsi="Helvetica"/>
              </w:rPr>
            </w:pPr>
          </w:p>
        </w:tc>
      </w:tr>
      <w:tr w:rsidR="009E4BE7" w:rsidRPr="00624F2A" w14:paraId="1DBB6CF2" w14:textId="77777777" w:rsidTr="005A5C99">
        <w:trPr>
          <w:trHeight w:val="340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7EA59" w14:textId="6E26E5A6" w:rsidR="009E4BE7" w:rsidRPr="00624F2A" w:rsidRDefault="009E4BE7" w:rsidP="005A5C99">
            <w:pPr>
              <w:spacing w:after="0" w:line="240" w:lineRule="auto"/>
              <w:rPr>
                <w:rFonts w:ascii="Helvetica" w:hAnsi="Helvetica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8:30 - 9:00</w:t>
            </w:r>
          </w:p>
        </w:tc>
        <w:tc>
          <w:tcPr>
            <w:tcW w:w="4237" w:type="pct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0C12" w14:textId="389D09E5" w:rsidR="009E4BE7" w:rsidRPr="00624F2A" w:rsidRDefault="009E4BE7" w:rsidP="009E4BE7">
            <w:pPr>
              <w:spacing w:after="0" w:line="240" w:lineRule="auto"/>
              <w:rPr>
                <w:rFonts w:ascii="Helvetica" w:hAnsi="Helvetica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D006" w14:textId="77777777" w:rsidR="009E4BE7" w:rsidRPr="00624F2A" w:rsidRDefault="009E4BE7" w:rsidP="009E4BE7">
            <w:pPr>
              <w:spacing w:after="0" w:line="240" w:lineRule="auto"/>
              <w:jc w:val="center"/>
              <w:rPr>
                <w:rFonts w:ascii="Helvetica" w:hAnsi="Helvetica"/>
              </w:rPr>
            </w:pPr>
          </w:p>
        </w:tc>
      </w:tr>
      <w:tr w:rsidR="009E4BE7" w:rsidRPr="00624F2A" w14:paraId="741D6176" w14:textId="77777777" w:rsidTr="005A5C99">
        <w:trPr>
          <w:trHeight w:val="340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B5EF0" w14:textId="2630ECF8" w:rsidR="009E4BE7" w:rsidRPr="00624F2A" w:rsidRDefault="009E4BE7" w:rsidP="005A5C99">
            <w:pPr>
              <w:spacing w:after="0" w:line="240" w:lineRule="auto"/>
              <w:rPr>
                <w:rFonts w:ascii="Helvetica" w:hAnsi="Helvetica"/>
              </w:rPr>
            </w:pPr>
            <w:r w:rsidRPr="0065398F">
              <w:rPr>
                <w:rFonts w:ascii="Helvetica" w:hAnsi="Helvetica" w:cs="Times New Roman"/>
                <w:lang w:val="es-CO" w:eastAsia="es-ES_tradnl"/>
              </w:rPr>
              <w:t>9:00 - 9:30</w:t>
            </w:r>
          </w:p>
        </w:tc>
        <w:tc>
          <w:tcPr>
            <w:tcW w:w="423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7DC94" w14:textId="77777777" w:rsidR="009E4BE7" w:rsidRPr="00624F2A" w:rsidRDefault="009E4BE7" w:rsidP="009E4BE7">
            <w:pPr>
              <w:spacing w:after="0" w:line="240" w:lineRule="auto"/>
              <w:rPr>
                <w:rFonts w:ascii="Helvetica" w:hAnsi="Helvetica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5EB36" w14:textId="77777777" w:rsidR="009E4BE7" w:rsidRPr="00624F2A" w:rsidRDefault="009E4BE7" w:rsidP="009E4BE7">
            <w:pPr>
              <w:spacing w:after="0" w:line="240" w:lineRule="auto"/>
              <w:jc w:val="center"/>
              <w:rPr>
                <w:rFonts w:ascii="Helvetica" w:hAnsi="Helvetica"/>
              </w:rPr>
            </w:pPr>
          </w:p>
        </w:tc>
      </w:tr>
    </w:tbl>
    <w:p w14:paraId="14126413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 w:cs="Arial"/>
          <w:lang w:val="es-CO"/>
        </w:rPr>
      </w:pPr>
    </w:p>
    <w:p w14:paraId="131E19FD" w14:textId="3892C2BA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 w:cs="Arial"/>
          <w:lang w:val="es-ES_tradnl"/>
        </w:rPr>
      </w:pPr>
    </w:p>
    <w:p w14:paraId="7145222C" w14:textId="2D69A463" w:rsidR="00282CCF" w:rsidRPr="00624F2A" w:rsidRDefault="00282CCF" w:rsidP="005F430B">
      <w:pPr>
        <w:spacing w:after="0" w:line="240" w:lineRule="auto"/>
        <w:contextualSpacing/>
        <w:mirrorIndents/>
        <w:rPr>
          <w:rFonts w:ascii="Helvetica" w:hAnsi="Helvetica" w:cs="Arial"/>
          <w:b/>
          <w:bCs/>
          <w:lang w:val="es-ES_tradnl"/>
        </w:rPr>
      </w:pPr>
      <w:r w:rsidRPr="00624F2A">
        <w:rPr>
          <w:rFonts w:ascii="Helvetica" w:hAnsi="Helvetica" w:cs="Arial"/>
          <w:b/>
          <w:bCs/>
          <w:lang w:val="es-ES_tradnl"/>
        </w:rPr>
        <w:t>Conferencias</w:t>
      </w:r>
    </w:p>
    <w:p w14:paraId="10AD595C" w14:textId="6549CAB4" w:rsidR="00282CCF" w:rsidRPr="00624F2A" w:rsidRDefault="00282CCF" w:rsidP="005F430B">
      <w:pPr>
        <w:spacing w:after="0" w:line="240" w:lineRule="auto"/>
        <w:jc w:val="both"/>
        <w:rPr>
          <w:rFonts w:ascii="Helvetica" w:hAnsi="Helvetica"/>
          <w:b/>
          <w:bCs/>
        </w:rPr>
      </w:pPr>
    </w:p>
    <w:p w14:paraId="5AF242A4" w14:textId="60475464" w:rsidR="00282CCF" w:rsidRPr="00624F2A" w:rsidRDefault="00282CCF" w:rsidP="00282CCF">
      <w:pPr>
        <w:pStyle w:val="Prrafodelista"/>
        <w:numPr>
          <w:ilvl w:val="0"/>
          <w:numId w:val="36"/>
        </w:numPr>
        <w:spacing w:after="0"/>
        <w:jc w:val="both"/>
        <w:rPr>
          <w:rFonts w:ascii="Helvetica" w:hAnsi="Helvetica"/>
          <w:b/>
          <w:bCs/>
        </w:rPr>
      </w:pPr>
      <w:r w:rsidRPr="00624F2A">
        <w:rPr>
          <w:rFonts w:ascii="Helvetica" w:hAnsi="Helvetica"/>
          <w:b/>
          <w:bCs/>
        </w:rPr>
        <w:t>Matemática Aplicada</w:t>
      </w:r>
    </w:p>
    <w:p w14:paraId="2B7D5A52" w14:textId="3155B9F7" w:rsidR="00282CCF" w:rsidRPr="00624F2A" w:rsidRDefault="00282CCF" w:rsidP="00282CCF">
      <w:pPr>
        <w:pStyle w:val="Prrafodelista"/>
        <w:spacing w:after="0"/>
        <w:ind w:firstLine="0"/>
        <w:jc w:val="both"/>
        <w:rPr>
          <w:rFonts w:ascii="Helvetica" w:hAnsi="Helvetica" w:cs="Times New Roman"/>
          <w:color w:val="auto"/>
          <w:lang w:val="es-CO" w:eastAsia="es-ES_tradnl"/>
        </w:rPr>
      </w:pPr>
      <w:r w:rsidRPr="0065398F">
        <w:rPr>
          <w:rFonts w:ascii="Helvetica" w:hAnsi="Helvetica" w:cs="Times New Roman"/>
          <w:color w:val="auto"/>
          <w:lang w:val="es-CO" w:eastAsia="es-ES_tradnl"/>
        </w:rPr>
        <w:t>Gerard Olivar Tost</w:t>
      </w:r>
      <w:r w:rsidR="001535BF">
        <w:rPr>
          <w:rFonts w:ascii="Helvetica" w:hAnsi="Helvetica" w:cs="Times New Roman"/>
          <w:color w:val="auto"/>
          <w:lang w:val="es-CO" w:eastAsia="es-ES_tradnl"/>
        </w:rPr>
        <w:t xml:space="preserve">, </w:t>
      </w:r>
      <w:r w:rsidR="001535BF">
        <w:rPr>
          <w:rFonts w:ascii="Helvetica" w:hAnsi="Helvetica" w:cs="Times New Roman"/>
          <w:color w:val="auto"/>
          <w:lang w:val="es-CO" w:eastAsia="es-ES_tradnl"/>
        </w:rPr>
        <w:fldChar w:fldCharType="begin"/>
      </w:r>
      <w:r w:rsidR="001535BF">
        <w:rPr>
          <w:rFonts w:ascii="Helvetica" w:hAnsi="Helvetica" w:cs="Times New Roman"/>
          <w:color w:val="auto"/>
          <w:lang w:val="es-CO" w:eastAsia="es-ES_tradnl"/>
        </w:rPr>
        <w:instrText xml:space="preserve"> HYPERLINK "mailto:</w:instrText>
      </w:r>
      <w:r w:rsidR="001535BF" w:rsidRPr="001535BF">
        <w:rPr>
          <w:rFonts w:ascii="Helvetica" w:hAnsi="Helvetica" w:cs="Times New Roman"/>
          <w:color w:val="auto"/>
          <w:lang w:val="es-CO" w:eastAsia="es-ES_tradnl"/>
        </w:rPr>
        <w:instrText>gerard.olivar@uaysen.cl</w:instrText>
      </w:r>
      <w:r w:rsidR="001535BF">
        <w:rPr>
          <w:rFonts w:ascii="Helvetica" w:hAnsi="Helvetica" w:cs="Times New Roman"/>
          <w:color w:val="auto"/>
          <w:lang w:val="es-CO" w:eastAsia="es-ES_tradnl"/>
        </w:rPr>
        <w:instrText xml:space="preserve">" </w:instrText>
      </w:r>
      <w:r w:rsidR="001535BF">
        <w:rPr>
          <w:rFonts w:ascii="Helvetica" w:hAnsi="Helvetica" w:cs="Times New Roman"/>
          <w:color w:val="auto"/>
          <w:lang w:val="es-CO" w:eastAsia="es-ES_tradnl"/>
        </w:rPr>
        <w:fldChar w:fldCharType="separate"/>
      </w:r>
      <w:r w:rsidR="001535BF" w:rsidRPr="00C171EB">
        <w:rPr>
          <w:rStyle w:val="Hipervnculo"/>
          <w:rFonts w:ascii="Helvetica" w:hAnsi="Helvetica" w:cs="Times New Roman"/>
          <w:lang w:val="es-CO" w:eastAsia="es-ES_tradnl"/>
        </w:rPr>
        <w:t>gerard.olivar@uaysen.cl</w:t>
      </w:r>
      <w:r w:rsidR="001535BF">
        <w:rPr>
          <w:rFonts w:ascii="Helvetica" w:hAnsi="Helvetica" w:cs="Times New Roman"/>
          <w:color w:val="auto"/>
          <w:lang w:val="es-CO" w:eastAsia="es-ES_tradnl"/>
        </w:rPr>
        <w:fldChar w:fldCharType="end"/>
      </w:r>
      <w:r w:rsidR="001535BF">
        <w:rPr>
          <w:rFonts w:ascii="Helvetica" w:hAnsi="Helvetica" w:cs="Times New Roman"/>
          <w:color w:val="auto"/>
          <w:lang w:val="es-CO" w:eastAsia="es-ES_tradnl"/>
        </w:rPr>
        <w:t xml:space="preserve"> </w:t>
      </w:r>
      <w:r w:rsidRPr="0065398F">
        <w:rPr>
          <w:rFonts w:ascii="Helvetica" w:hAnsi="Helvetica" w:cs="Times New Roman"/>
          <w:color w:val="auto"/>
          <w:lang w:val="es-CO" w:eastAsia="es-ES_tradnl"/>
        </w:rPr>
        <w:br/>
        <w:t>Universidad de Aysen, Chile</w:t>
      </w:r>
    </w:p>
    <w:p w14:paraId="0113FE8B" w14:textId="7718C786" w:rsidR="00282CCF" w:rsidRPr="00624F2A" w:rsidRDefault="00282CCF" w:rsidP="00282CCF">
      <w:pPr>
        <w:pStyle w:val="Prrafodelista"/>
        <w:spacing w:after="0"/>
        <w:ind w:firstLine="0"/>
        <w:jc w:val="both"/>
        <w:rPr>
          <w:rFonts w:ascii="Helvetica" w:hAnsi="Helvetica" w:cs="Times New Roman"/>
          <w:color w:val="auto"/>
          <w:lang w:val="es-CO" w:eastAsia="es-ES_tradnl"/>
        </w:rPr>
      </w:pPr>
    </w:p>
    <w:p w14:paraId="0CAB6641" w14:textId="59154ADB" w:rsidR="00282CCF" w:rsidRPr="001535BF" w:rsidRDefault="00282CCF" w:rsidP="00282CCF">
      <w:pPr>
        <w:pStyle w:val="Prrafodelista"/>
        <w:numPr>
          <w:ilvl w:val="0"/>
          <w:numId w:val="36"/>
        </w:numPr>
        <w:spacing w:after="0"/>
        <w:jc w:val="both"/>
        <w:rPr>
          <w:rFonts w:ascii="Helvetica" w:hAnsi="Helvetica"/>
          <w:b/>
          <w:bCs/>
        </w:rPr>
      </w:pPr>
      <w:r w:rsidRPr="00624F2A">
        <w:rPr>
          <w:rFonts w:ascii="Helvetica" w:hAnsi="Helvetica" w:cs="Times New Roman"/>
          <w:color w:val="auto"/>
          <w:lang w:val="es-CO" w:eastAsia="es-ES_tradnl"/>
        </w:rPr>
        <w:t>Educación Matemática</w:t>
      </w:r>
    </w:p>
    <w:p w14:paraId="20E592CB" w14:textId="25176146" w:rsidR="001535BF" w:rsidRPr="001535BF" w:rsidRDefault="001535BF" w:rsidP="001535BF">
      <w:pPr>
        <w:pStyle w:val="Prrafodelista"/>
        <w:shd w:val="clear" w:color="auto" w:fill="FFFFFF"/>
        <w:spacing w:after="0"/>
        <w:ind w:firstLine="0"/>
        <w:rPr>
          <w:rFonts w:ascii="Helvetica" w:hAnsi="Helvetica" w:cs="Arial"/>
          <w:bCs/>
          <w:color w:val="auto"/>
        </w:rPr>
      </w:pPr>
      <w:r w:rsidRPr="00624F2A">
        <w:rPr>
          <w:rFonts w:ascii="Helvetica" w:hAnsi="Helvetica" w:cs="Arial"/>
          <w:bCs/>
          <w:color w:val="auto"/>
        </w:rPr>
        <w:t>Dr. Ricardo Fabián Espinoza</w:t>
      </w:r>
      <w:r>
        <w:rPr>
          <w:rFonts w:ascii="Helvetica" w:hAnsi="Helvetica" w:cs="Arial"/>
          <w:bCs/>
          <w:color w:val="auto"/>
        </w:rPr>
        <w:t xml:space="preserve">, </w:t>
      </w:r>
      <w:hyperlink r:id="rId20" w:history="1">
        <w:r w:rsidRPr="00C171EB">
          <w:rPr>
            <w:rStyle w:val="Hipervnculo"/>
            <w:rFonts w:ascii="Helvetica" w:hAnsi="Helvetica" w:cs="Arial"/>
            <w:bCs/>
          </w:rPr>
          <w:t>rrfespinoza@exa.unne.edu.ar</w:t>
        </w:r>
      </w:hyperlink>
      <w:r w:rsidRPr="001535BF">
        <w:rPr>
          <w:rFonts w:ascii="Helvetica" w:hAnsi="Helvetica" w:cs="Arial"/>
          <w:bCs/>
          <w:color w:val="auto"/>
        </w:rPr>
        <w:t xml:space="preserve"> </w:t>
      </w:r>
      <w:r w:rsidRPr="001535BF">
        <w:rPr>
          <w:rFonts w:ascii="Helvetica" w:hAnsi="Helvetica"/>
          <w:color w:val="auto"/>
        </w:rPr>
        <w:br/>
      </w:r>
      <w:r w:rsidRPr="001535BF">
        <w:rPr>
          <w:rFonts w:ascii="Helvetica" w:hAnsi="Helvetica" w:cs="Arial"/>
          <w:bCs/>
          <w:color w:val="auto"/>
        </w:rPr>
        <w:t>Universidad Nacional del Nordeste,</w:t>
      </w:r>
      <w:r w:rsidRPr="001535BF">
        <w:rPr>
          <w:rFonts w:ascii="Helvetica" w:hAnsi="Helvetica" w:cs="Arial"/>
        </w:rPr>
        <w:t xml:space="preserve"> Argentina</w:t>
      </w:r>
    </w:p>
    <w:p w14:paraId="050AE5AA" w14:textId="0E19504D" w:rsidR="00282CCF" w:rsidRPr="00624F2A" w:rsidRDefault="00282CCF" w:rsidP="00282CCF">
      <w:pPr>
        <w:pStyle w:val="Prrafodelista"/>
        <w:spacing w:after="0"/>
        <w:ind w:firstLine="0"/>
        <w:jc w:val="both"/>
        <w:rPr>
          <w:rFonts w:ascii="Helvetica" w:hAnsi="Helvetica" w:cs="Times New Roman"/>
          <w:color w:val="auto"/>
          <w:lang w:val="es-CO" w:eastAsia="es-ES_tradnl"/>
        </w:rPr>
      </w:pPr>
    </w:p>
    <w:p w14:paraId="28D9E8DC" w14:textId="77777777" w:rsidR="00F458C4" w:rsidRPr="00F458C4" w:rsidRDefault="00282CCF" w:rsidP="00F458C4">
      <w:pPr>
        <w:pStyle w:val="Prrafodelista"/>
        <w:numPr>
          <w:ilvl w:val="0"/>
          <w:numId w:val="36"/>
        </w:numPr>
        <w:spacing w:after="0"/>
        <w:jc w:val="both"/>
        <w:rPr>
          <w:rFonts w:ascii="Helvetica" w:hAnsi="Helvetica"/>
          <w:b/>
          <w:bCs/>
        </w:rPr>
      </w:pPr>
      <w:r w:rsidRPr="00624F2A">
        <w:rPr>
          <w:rFonts w:ascii="Helvetica" w:hAnsi="Helvetica" w:cs="Times New Roman"/>
          <w:color w:val="auto"/>
          <w:lang w:val="es-CO" w:eastAsia="es-ES_tradnl"/>
        </w:rPr>
        <w:t>Estadística</w:t>
      </w:r>
    </w:p>
    <w:p w14:paraId="4521E0D2" w14:textId="17BC2B68" w:rsidR="00282CCF" w:rsidRPr="00F458C4" w:rsidRDefault="00F458C4" w:rsidP="00F458C4">
      <w:pPr>
        <w:pStyle w:val="Prrafodelista"/>
        <w:spacing w:after="0"/>
        <w:ind w:firstLine="0"/>
        <w:jc w:val="both"/>
        <w:rPr>
          <w:rFonts w:ascii="Helvetica" w:hAnsi="Helvetica"/>
          <w:b/>
          <w:bCs/>
        </w:rPr>
      </w:pPr>
      <w:r w:rsidRPr="00F458C4">
        <w:rPr>
          <w:rFonts w:ascii="Helvetica" w:hAnsi="Helvetica"/>
        </w:rPr>
        <w:lastRenderedPageBreak/>
        <w:t>Dr. Julián Acuña</w:t>
      </w:r>
      <w:r w:rsidRPr="00F458C4">
        <w:rPr>
          <w:rFonts w:ascii="Helvetica" w:hAnsi="Helvetica"/>
          <w:color w:val="auto"/>
        </w:rPr>
        <w:br/>
      </w:r>
      <w:hyperlink r:id="rId21" w:history="1">
        <w:r w:rsidRPr="00F458C4">
          <w:rPr>
            <w:rStyle w:val="Hipervnculo"/>
            <w:rFonts w:ascii="Helvetica" w:hAnsi="Helvetica"/>
          </w:rPr>
          <w:t>julian.acuna@unimilitar.edu.co</w:t>
        </w:r>
      </w:hyperlink>
      <w:r w:rsidRPr="00F458C4">
        <w:rPr>
          <w:rFonts w:ascii="Helvetica" w:hAnsi="Helvetica"/>
          <w:color w:val="auto"/>
        </w:rPr>
        <w:br/>
      </w:r>
      <w:r w:rsidRPr="00F458C4">
        <w:rPr>
          <w:rFonts w:ascii="Helvetica" w:hAnsi="Helvetica"/>
        </w:rPr>
        <w:t>Universidad Militar, Colombia</w:t>
      </w:r>
    </w:p>
    <w:p w14:paraId="779FB64F" w14:textId="77777777" w:rsidR="00282CCF" w:rsidRPr="00624F2A" w:rsidRDefault="00282CCF" w:rsidP="00282CCF">
      <w:pPr>
        <w:pStyle w:val="Prrafodelista"/>
        <w:spacing w:after="0"/>
        <w:ind w:firstLine="0"/>
        <w:jc w:val="both"/>
        <w:rPr>
          <w:rFonts w:ascii="Helvetica" w:hAnsi="Helvetica"/>
          <w:b/>
          <w:bCs/>
        </w:rPr>
      </w:pPr>
    </w:p>
    <w:p w14:paraId="292303F6" w14:textId="48D43977" w:rsidR="003035C3" w:rsidRPr="00624F2A" w:rsidRDefault="003035C3" w:rsidP="005F430B">
      <w:pPr>
        <w:spacing w:after="0" w:line="240" w:lineRule="auto"/>
        <w:jc w:val="both"/>
        <w:rPr>
          <w:rFonts w:ascii="Helvetica" w:hAnsi="Helvetica"/>
          <w:b/>
          <w:bCs/>
        </w:rPr>
      </w:pPr>
      <w:r w:rsidRPr="00624F2A">
        <w:rPr>
          <w:rFonts w:ascii="Helvetica" w:hAnsi="Helvetica"/>
          <w:b/>
          <w:bCs/>
        </w:rPr>
        <w:t>Ponencias Educación M</w:t>
      </w:r>
      <w:r w:rsidR="00282CCF" w:rsidRPr="00624F2A">
        <w:rPr>
          <w:rFonts w:ascii="Helvetica" w:hAnsi="Helvetica"/>
          <w:b/>
          <w:bCs/>
        </w:rPr>
        <w:t>a</w:t>
      </w:r>
      <w:r w:rsidRPr="00624F2A">
        <w:rPr>
          <w:rFonts w:ascii="Helvetica" w:hAnsi="Helvetica"/>
          <w:b/>
          <w:bCs/>
        </w:rPr>
        <w:t>temática</w:t>
      </w:r>
    </w:p>
    <w:p w14:paraId="040E3667" w14:textId="77777777" w:rsidR="003035C3" w:rsidRPr="00624F2A" w:rsidRDefault="003035C3" w:rsidP="005F430B">
      <w:pPr>
        <w:shd w:val="clear" w:color="auto" w:fill="FFFFFF"/>
        <w:spacing w:after="0" w:line="240" w:lineRule="auto"/>
        <w:contextualSpacing/>
        <w:jc w:val="both"/>
        <w:rPr>
          <w:rFonts w:ascii="Helvetica" w:hAnsi="Helvetica" w:cs="Arial"/>
          <w:b/>
          <w:bCs/>
        </w:rPr>
      </w:pPr>
    </w:p>
    <w:p w14:paraId="4C2E3321" w14:textId="1BEC2B69" w:rsidR="003035C3" w:rsidRPr="00624F2A" w:rsidRDefault="003035C3" w:rsidP="005F430B">
      <w:pPr>
        <w:pStyle w:val="Prrafodelista"/>
        <w:numPr>
          <w:ilvl w:val="0"/>
          <w:numId w:val="15"/>
        </w:numPr>
        <w:shd w:val="clear" w:color="auto" w:fill="FFFFFF"/>
        <w:spacing w:after="0"/>
        <w:jc w:val="both"/>
        <w:rPr>
          <w:rFonts w:ascii="Helvetica" w:hAnsi="Helvetica" w:cs="Arial"/>
          <w:bCs/>
          <w:color w:val="auto"/>
        </w:rPr>
      </w:pPr>
      <w:r w:rsidRPr="00624F2A">
        <w:rPr>
          <w:rFonts w:ascii="Helvetica" w:hAnsi="Helvetica" w:cs="Arial"/>
          <w:b/>
          <w:color w:val="auto"/>
        </w:rPr>
        <w:t xml:space="preserve">Herramientas de análisis didáctico del Enfoque </w:t>
      </w:r>
      <w:proofErr w:type="spellStart"/>
      <w:r w:rsidRPr="00624F2A">
        <w:rPr>
          <w:rFonts w:ascii="Helvetica" w:hAnsi="Helvetica" w:cs="Arial"/>
          <w:b/>
          <w:color w:val="auto"/>
        </w:rPr>
        <w:t>Ontosemiótico</w:t>
      </w:r>
      <w:proofErr w:type="spellEnd"/>
    </w:p>
    <w:p w14:paraId="227D642A" w14:textId="7EBC0AC6" w:rsidR="003035C3" w:rsidRPr="00624F2A" w:rsidRDefault="003035C3" w:rsidP="005F430B">
      <w:pPr>
        <w:pStyle w:val="Prrafodelista"/>
        <w:shd w:val="clear" w:color="auto" w:fill="FFFFFF"/>
        <w:spacing w:after="0"/>
        <w:ind w:left="360" w:firstLine="0"/>
        <w:jc w:val="both"/>
        <w:rPr>
          <w:rFonts w:ascii="Helvetica" w:hAnsi="Helvetica" w:cs="Arial"/>
          <w:bCs/>
          <w:color w:val="auto"/>
        </w:rPr>
      </w:pPr>
      <w:r w:rsidRPr="00624F2A">
        <w:rPr>
          <w:rFonts w:ascii="Helvetica" w:hAnsi="Helvetica" w:cs="Arial"/>
          <w:bCs/>
          <w:color w:val="auto"/>
        </w:rPr>
        <w:t>Dr. Ricardo Fabián Espinoza (Argentina)</w:t>
      </w:r>
      <w:r w:rsidRPr="00624F2A">
        <w:rPr>
          <w:rFonts w:ascii="Helvetica" w:hAnsi="Helvetica" w:cs="Arial"/>
          <w:bCs/>
          <w:color w:val="auto"/>
          <w:lang w:val="es-CO"/>
        </w:rPr>
        <w:t xml:space="preserve"> </w:t>
      </w:r>
      <w:hyperlink r:id="rId22" w:history="1">
        <w:r w:rsidRPr="00624F2A">
          <w:rPr>
            <w:rStyle w:val="Hipervnculo"/>
            <w:rFonts w:ascii="Helvetica" w:hAnsi="Helvetica" w:cs="Helvetica"/>
            <w:bCs/>
            <w:color w:val="auto"/>
            <w:spacing w:val="5"/>
            <w:lang w:val="es-CO"/>
          </w:rPr>
          <w:t>rrfespinoza@exa.unne.edu.ar</w:t>
        </w:r>
      </w:hyperlink>
    </w:p>
    <w:p w14:paraId="758017AC" w14:textId="0C31AA07" w:rsidR="003035C3" w:rsidRPr="00624F2A" w:rsidRDefault="003035C3" w:rsidP="005F430B">
      <w:pPr>
        <w:pStyle w:val="Prrafodelista"/>
        <w:numPr>
          <w:ilvl w:val="0"/>
          <w:numId w:val="18"/>
        </w:numPr>
        <w:shd w:val="clear" w:color="auto" w:fill="FFFFFF"/>
        <w:spacing w:after="0"/>
        <w:jc w:val="both"/>
        <w:rPr>
          <w:rFonts w:ascii="Helvetica" w:hAnsi="Helvetica" w:cs="Arial"/>
          <w:bCs/>
          <w:color w:val="auto"/>
        </w:rPr>
      </w:pPr>
      <w:r w:rsidRPr="00624F2A">
        <w:rPr>
          <w:rFonts w:ascii="Helvetica" w:hAnsi="Helvetica" w:cs="Arial"/>
          <w:bCs/>
          <w:color w:val="auto"/>
        </w:rPr>
        <w:t>Profesor en Matemática y Cosmografía (Facultad de Ciencias Exactas, Naturales y Agrimensura, Universidad Nacional del Nordeste - UNNE).</w:t>
      </w:r>
    </w:p>
    <w:p w14:paraId="4E190B35" w14:textId="389F962F" w:rsidR="003035C3" w:rsidRPr="00624F2A" w:rsidRDefault="003035C3" w:rsidP="005F430B">
      <w:pPr>
        <w:pStyle w:val="Prrafodelista"/>
        <w:numPr>
          <w:ilvl w:val="0"/>
          <w:numId w:val="18"/>
        </w:numPr>
        <w:shd w:val="clear" w:color="auto" w:fill="FFFFFF"/>
        <w:spacing w:after="0"/>
        <w:jc w:val="both"/>
        <w:rPr>
          <w:rFonts w:ascii="Helvetica" w:hAnsi="Helvetica" w:cs="Arial"/>
          <w:bCs/>
          <w:color w:val="auto"/>
        </w:rPr>
      </w:pPr>
      <w:r w:rsidRPr="00624F2A">
        <w:rPr>
          <w:rFonts w:ascii="Helvetica" w:hAnsi="Helvetica" w:cs="Arial"/>
          <w:bCs/>
          <w:color w:val="auto"/>
        </w:rPr>
        <w:t>Licenciado en Didáctica de la Matemática (misma institución anterior).</w:t>
      </w:r>
    </w:p>
    <w:p w14:paraId="31CFD57C" w14:textId="25BC13B9" w:rsidR="003035C3" w:rsidRPr="00624F2A" w:rsidRDefault="003035C3" w:rsidP="005F430B">
      <w:pPr>
        <w:pStyle w:val="Prrafodelista"/>
        <w:numPr>
          <w:ilvl w:val="0"/>
          <w:numId w:val="18"/>
        </w:numPr>
        <w:shd w:val="clear" w:color="auto" w:fill="FFFFFF"/>
        <w:spacing w:after="0"/>
        <w:jc w:val="both"/>
        <w:rPr>
          <w:rFonts w:ascii="Helvetica" w:hAnsi="Helvetica" w:cs="Arial"/>
          <w:bCs/>
          <w:color w:val="auto"/>
        </w:rPr>
      </w:pPr>
      <w:r w:rsidRPr="00624F2A">
        <w:rPr>
          <w:rFonts w:ascii="Helvetica" w:hAnsi="Helvetica" w:cs="Arial"/>
          <w:bCs/>
          <w:color w:val="auto"/>
        </w:rPr>
        <w:t>Especialista en Docencia Universitaria (Facultad de Humanidades, UNNE).</w:t>
      </w:r>
    </w:p>
    <w:p w14:paraId="0D3DB8BD" w14:textId="66D908E0" w:rsidR="003035C3" w:rsidRPr="00624F2A" w:rsidRDefault="003035C3" w:rsidP="005F430B">
      <w:pPr>
        <w:pStyle w:val="Prrafodelista"/>
        <w:numPr>
          <w:ilvl w:val="0"/>
          <w:numId w:val="18"/>
        </w:numPr>
        <w:shd w:val="clear" w:color="auto" w:fill="FFFFFF"/>
        <w:spacing w:after="0"/>
        <w:jc w:val="both"/>
        <w:rPr>
          <w:rFonts w:ascii="Helvetica" w:hAnsi="Helvetica" w:cs="Arial"/>
          <w:bCs/>
          <w:color w:val="auto"/>
        </w:rPr>
      </w:pPr>
      <w:r w:rsidRPr="00624F2A">
        <w:rPr>
          <w:rFonts w:ascii="Helvetica" w:hAnsi="Helvetica" w:cs="Arial"/>
          <w:bCs/>
          <w:color w:val="auto"/>
        </w:rPr>
        <w:t>Magíster en Docencia Universitaria (Misma institución anterior).</w:t>
      </w:r>
    </w:p>
    <w:p w14:paraId="4C368CE4" w14:textId="50751CB4" w:rsidR="003035C3" w:rsidRPr="00624F2A" w:rsidRDefault="003035C3" w:rsidP="005F430B">
      <w:pPr>
        <w:pStyle w:val="Prrafodelista"/>
        <w:numPr>
          <w:ilvl w:val="0"/>
          <w:numId w:val="18"/>
        </w:numPr>
        <w:shd w:val="clear" w:color="auto" w:fill="FFFFFF"/>
        <w:spacing w:after="0"/>
        <w:jc w:val="both"/>
        <w:rPr>
          <w:rFonts w:ascii="Helvetica" w:hAnsi="Helvetica" w:cs="Arial"/>
          <w:bCs/>
          <w:color w:val="auto"/>
        </w:rPr>
      </w:pPr>
      <w:r w:rsidRPr="00624F2A">
        <w:rPr>
          <w:rFonts w:ascii="Helvetica" w:hAnsi="Helvetica" w:cs="Arial"/>
          <w:bCs/>
          <w:color w:val="auto"/>
        </w:rPr>
        <w:t>Doctor en Cs. Humanas (Universidad Nacional de Misiones).</w:t>
      </w:r>
    </w:p>
    <w:p w14:paraId="37DB12C9" w14:textId="77777777" w:rsidR="005F430B" w:rsidRPr="00624F2A" w:rsidRDefault="005F430B" w:rsidP="005F430B">
      <w:pPr>
        <w:pStyle w:val="Prrafodelista"/>
        <w:shd w:val="clear" w:color="auto" w:fill="FFFFFF"/>
        <w:spacing w:after="0"/>
        <w:ind w:firstLine="0"/>
        <w:jc w:val="both"/>
        <w:rPr>
          <w:rFonts w:ascii="Helvetica" w:hAnsi="Helvetica" w:cs="Arial"/>
          <w:bCs/>
          <w:color w:val="auto"/>
        </w:rPr>
      </w:pPr>
    </w:p>
    <w:p w14:paraId="63C7D461" w14:textId="77777777" w:rsidR="003035C3" w:rsidRPr="00624F2A" w:rsidRDefault="003035C3" w:rsidP="005F430B">
      <w:pPr>
        <w:shd w:val="clear" w:color="auto" w:fill="FFFFFF"/>
        <w:spacing w:after="0" w:line="240" w:lineRule="auto"/>
        <w:ind w:firstLine="360"/>
        <w:jc w:val="both"/>
        <w:rPr>
          <w:rFonts w:ascii="Helvetica" w:eastAsia="Times New Roman" w:hAnsi="Helvetica" w:cs="Arial"/>
          <w:b/>
        </w:rPr>
      </w:pPr>
      <w:r w:rsidRPr="00624F2A">
        <w:rPr>
          <w:rFonts w:ascii="Helvetica" w:eastAsia="Times New Roman" w:hAnsi="Helvetica" w:cs="Arial"/>
          <w:b/>
        </w:rPr>
        <w:t>Antecedentes laborales:</w:t>
      </w:r>
    </w:p>
    <w:p w14:paraId="042B6702" w14:textId="7F786559" w:rsidR="003035C3" w:rsidRPr="00624F2A" w:rsidRDefault="003035C3" w:rsidP="005F430B">
      <w:pPr>
        <w:pStyle w:val="Prrafodelista"/>
        <w:numPr>
          <w:ilvl w:val="0"/>
          <w:numId w:val="23"/>
        </w:numPr>
        <w:shd w:val="clear" w:color="auto" w:fill="FFFFFF"/>
        <w:spacing w:after="0"/>
        <w:jc w:val="both"/>
        <w:rPr>
          <w:rFonts w:ascii="Helvetica" w:hAnsi="Helvetica" w:cs="Arial"/>
          <w:bCs/>
          <w:color w:val="auto"/>
        </w:rPr>
      </w:pPr>
      <w:r w:rsidRPr="00624F2A">
        <w:rPr>
          <w:rFonts w:ascii="Helvetica" w:hAnsi="Helvetica" w:cs="Arial"/>
          <w:bCs/>
          <w:color w:val="auto"/>
        </w:rPr>
        <w:t>Profesor adjunto regular en el Departamento de Matemática de FACENA, UNNE. En la misma institución me desempeñé como profesor titular y libre en distintas asignaturas de Matemática. </w:t>
      </w:r>
    </w:p>
    <w:p w14:paraId="101B5C12" w14:textId="77777777" w:rsidR="003035C3" w:rsidRPr="00624F2A" w:rsidRDefault="003035C3" w:rsidP="005F430B">
      <w:pPr>
        <w:pStyle w:val="Prrafodelista"/>
        <w:numPr>
          <w:ilvl w:val="0"/>
          <w:numId w:val="23"/>
        </w:numPr>
        <w:shd w:val="clear" w:color="auto" w:fill="FFFFFF"/>
        <w:spacing w:after="0"/>
        <w:jc w:val="both"/>
        <w:rPr>
          <w:rFonts w:ascii="Helvetica" w:hAnsi="Helvetica" w:cs="Arial"/>
          <w:bCs/>
          <w:color w:val="auto"/>
        </w:rPr>
      </w:pPr>
      <w:r w:rsidRPr="00624F2A">
        <w:rPr>
          <w:rFonts w:ascii="Helvetica" w:hAnsi="Helvetica" w:cs="Arial"/>
          <w:bCs/>
          <w:color w:val="auto"/>
        </w:rPr>
        <w:t>Fui director del Departamento de Matemática en dos períodos consecutivos y actualmente, coordinador del área Geometría.</w:t>
      </w:r>
    </w:p>
    <w:p w14:paraId="6478439A" w14:textId="77777777" w:rsidR="00E61519" w:rsidRPr="00624F2A" w:rsidRDefault="003035C3" w:rsidP="005F430B">
      <w:pPr>
        <w:pStyle w:val="Prrafodelista"/>
        <w:numPr>
          <w:ilvl w:val="0"/>
          <w:numId w:val="23"/>
        </w:numPr>
        <w:shd w:val="clear" w:color="auto" w:fill="FFFFFF"/>
        <w:spacing w:after="0"/>
        <w:jc w:val="both"/>
        <w:rPr>
          <w:rFonts w:ascii="Helvetica" w:hAnsi="Helvetica" w:cs="Arial"/>
          <w:bCs/>
          <w:color w:val="auto"/>
        </w:rPr>
      </w:pPr>
      <w:r w:rsidRPr="00624F2A">
        <w:rPr>
          <w:rFonts w:ascii="Helvetica" w:hAnsi="Helvetica" w:cs="Arial"/>
          <w:bCs/>
          <w:color w:val="auto"/>
        </w:rPr>
        <w:t xml:space="preserve">Director de la Diplomatura Superior en enseñanza de la Matemática en el nivel medio. </w:t>
      </w:r>
      <w:r w:rsidRPr="00624F2A">
        <w:rPr>
          <w:rFonts w:ascii="Helvetica" w:hAnsi="Helvetica" w:cs="Arial"/>
          <w:bCs/>
          <w:color w:val="auto"/>
          <w:lang w:val="es-CO"/>
        </w:rPr>
        <w:t>FACENA-UNNE.</w:t>
      </w:r>
    </w:p>
    <w:p w14:paraId="35BD8ECA" w14:textId="74405E8D" w:rsidR="003035C3" w:rsidRPr="00624F2A" w:rsidRDefault="003035C3" w:rsidP="005F430B">
      <w:pPr>
        <w:pStyle w:val="Prrafodelista"/>
        <w:numPr>
          <w:ilvl w:val="0"/>
          <w:numId w:val="23"/>
        </w:numPr>
        <w:shd w:val="clear" w:color="auto" w:fill="FFFFFF"/>
        <w:spacing w:after="0"/>
        <w:jc w:val="both"/>
        <w:rPr>
          <w:rFonts w:ascii="Helvetica" w:hAnsi="Helvetica" w:cs="Arial"/>
          <w:bCs/>
          <w:color w:val="auto"/>
          <w:lang w:val="es-CO"/>
        </w:rPr>
      </w:pPr>
      <w:r w:rsidRPr="00624F2A">
        <w:rPr>
          <w:rFonts w:ascii="Helvetica" w:hAnsi="Helvetica" w:cs="Arial"/>
          <w:color w:val="auto"/>
        </w:rPr>
        <w:t>Profesor titular y directivo del Instituto Superior del Profesorado Dr. Juan Pujol de la ciudad de Corrientes.</w:t>
      </w:r>
    </w:p>
    <w:p w14:paraId="441BAAA8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</w:p>
    <w:p w14:paraId="746ECF9C" w14:textId="77777777" w:rsidR="003035C3" w:rsidRPr="00624F2A" w:rsidRDefault="003035C3" w:rsidP="005F430B">
      <w:pPr>
        <w:shd w:val="clear" w:color="auto" w:fill="FFFFFF"/>
        <w:spacing w:after="0" w:line="240" w:lineRule="auto"/>
        <w:ind w:firstLine="360"/>
        <w:jc w:val="both"/>
        <w:rPr>
          <w:rFonts w:ascii="Helvetica" w:eastAsia="Times New Roman" w:hAnsi="Helvetica" w:cs="Arial"/>
        </w:rPr>
      </w:pPr>
      <w:r w:rsidRPr="00624F2A">
        <w:rPr>
          <w:rFonts w:ascii="Helvetica" w:eastAsia="Times New Roman" w:hAnsi="Helvetica" w:cs="Arial"/>
          <w:b/>
          <w:bCs/>
        </w:rPr>
        <w:t>Antecedentes profesionales:</w:t>
      </w:r>
    </w:p>
    <w:p w14:paraId="5A1F990B" w14:textId="5E708056" w:rsidR="003035C3" w:rsidRPr="00624F2A" w:rsidRDefault="003035C3" w:rsidP="005F430B">
      <w:pPr>
        <w:pStyle w:val="Prrafodelista"/>
        <w:numPr>
          <w:ilvl w:val="0"/>
          <w:numId w:val="25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Autor de artículos publicados en revistas nacionales e internacionales y en actas de congresos.</w:t>
      </w:r>
    </w:p>
    <w:p w14:paraId="093F2121" w14:textId="3B7DFB76" w:rsidR="003035C3" w:rsidRPr="00624F2A" w:rsidRDefault="003035C3" w:rsidP="005F430B">
      <w:pPr>
        <w:pStyle w:val="Prrafodelista"/>
        <w:numPr>
          <w:ilvl w:val="0"/>
          <w:numId w:val="25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Autor de capítulos de libros de Educación Matemática.</w:t>
      </w:r>
    </w:p>
    <w:p w14:paraId="55E69234" w14:textId="093C7ED5" w:rsidR="003035C3" w:rsidRPr="00624F2A" w:rsidRDefault="003035C3" w:rsidP="005F430B">
      <w:pPr>
        <w:pStyle w:val="Prrafodelista"/>
        <w:numPr>
          <w:ilvl w:val="0"/>
          <w:numId w:val="25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Director de tesis de grado y postgrado.</w:t>
      </w:r>
    </w:p>
    <w:p w14:paraId="0983BCF8" w14:textId="6BDE7F0F" w:rsidR="003035C3" w:rsidRPr="00624F2A" w:rsidRDefault="003035C3" w:rsidP="005F430B">
      <w:pPr>
        <w:pStyle w:val="Prrafodelista"/>
        <w:numPr>
          <w:ilvl w:val="0"/>
          <w:numId w:val="25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Jurado nacional e internacional de artículos de investigación.</w:t>
      </w:r>
    </w:p>
    <w:p w14:paraId="1DF53509" w14:textId="3305BCCD" w:rsidR="003035C3" w:rsidRPr="00624F2A" w:rsidRDefault="003035C3" w:rsidP="005F430B">
      <w:pPr>
        <w:pStyle w:val="Prrafodelista"/>
        <w:numPr>
          <w:ilvl w:val="0"/>
          <w:numId w:val="25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Realización de estancias internacionales de investigación.</w:t>
      </w:r>
    </w:p>
    <w:p w14:paraId="630063EC" w14:textId="47239BDD" w:rsidR="003035C3" w:rsidRPr="00624F2A" w:rsidRDefault="003035C3" w:rsidP="005F430B">
      <w:pPr>
        <w:pStyle w:val="Prrafodelista"/>
        <w:numPr>
          <w:ilvl w:val="0"/>
          <w:numId w:val="25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Dictante de conferencias para docentes e investigadores de Educación Matemática.</w:t>
      </w:r>
    </w:p>
    <w:p w14:paraId="210643C8" w14:textId="2D2A2824" w:rsidR="003035C3" w:rsidRPr="00624F2A" w:rsidRDefault="003035C3" w:rsidP="005F430B">
      <w:pPr>
        <w:pStyle w:val="Prrafodelista"/>
        <w:numPr>
          <w:ilvl w:val="0"/>
          <w:numId w:val="25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Dictante de cursos de grado y postgrado, de Matemática y de Educación Matemática.</w:t>
      </w:r>
    </w:p>
    <w:p w14:paraId="08630A7B" w14:textId="23A0A8F4" w:rsidR="003035C3" w:rsidRPr="00624F2A" w:rsidRDefault="003035C3" w:rsidP="005F430B">
      <w:pPr>
        <w:pStyle w:val="Prrafodelista"/>
        <w:numPr>
          <w:ilvl w:val="0"/>
          <w:numId w:val="25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Miembro de comités de congresos y revisor de revistas nacionales e internacionales en el área de Educación Matemática. </w:t>
      </w:r>
    </w:p>
    <w:p w14:paraId="5A95B459" w14:textId="7E329CA6" w:rsidR="003035C3" w:rsidRPr="00624F2A" w:rsidRDefault="003035C3" w:rsidP="005F430B">
      <w:pPr>
        <w:pStyle w:val="Prrafodelista"/>
        <w:numPr>
          <w:ilvl w:val="0"/>
          <w:numId w:val="25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proofErr w:type="spellStart"/>
      <w:r w:rsidRPr="00624F2A">
        <w:rPr>
          <w:rFonts w:ascii="Helvetica" w:hAnsi="Helvetica" w:cs="Arial"/>
          <w:color w:val="auto"/>
        </w:rPr>
        <w:t>Coodinador</w:t>
      </w:r>
      <w:proofErr w:type="spellEnd"/>
      <w:r w:rsidRPr="00624F2A">
        <w:rPr>
          <w:rFonts w:ascii="Helvetica" w:hAnsi="Helvetica" w:cs="Arial"/>
          <w:color w:val="auto"/>
        </w:rPr>
        <w:t xml:space="preserve"> por la República Argentina del Seminario Latinoamericano de colaboración del Enfoque </w:t>
      </w:r>
      <w:proofErr w:type="spellStart"/>
      <w:r w:rsidRPr="00624F2A">
        <w:rPr>
          <w:rFonts w:ascii="Helvetica" w:hAnsi="Helvetica" w:cs="Arial"/>
          <w:color w:val="auto"/>
        </w:rPr>
        <w:t>Ontosemiótico</w:t>
      </w:r>
      <w:proofErr w:type="spellEnd"/>
      <w:r w:rsidRPr="00624F2A">
        <w:rPr>
          <w:rFonts w:ascii="Helvetica" w:hAnsi="Helvetica" w:cs="Arial"/>
          <w:color w:val="auto"/>
        </w:rPr>
        <w:t>.</w:t>
      </w:r>
    </w:p>
    <w:p w14:paraId="3C34A5DB" w14:textId="4D60874F" w:rsidR="003035C3" w:rsidRPr="00624F2A" w:rsidRDefault="003035C3" w:rsidP="005F430B">
      <w:pPr>
        <w:pStyle w:val="Prrafodelista"/>
        <w:numPr>
          <w:ilvl w:val="0"/>
          <w:numId w:val="25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Miembro de:</w:t>
      </w:r>
    </w:p>
    <w:p w14:paraId="4ACB8F23" w14:textId="17814BC0" w:rsidR="003035C3" w:rsidRPr="00624F2A" w:rsidRDefault="003035C3" w:rsidP="005F430B">
      <w:pPr>
        <w:pStyle w:val="Prrafodelista"/>
        <w:numPr>
          <w:ilvl w:val="0"/>
          <w:numId w:val="26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CLAME (Comité Latinoamericano de Matemática Educativa).</w:t>
      </w:r>
    </w:p>
    <w:p w14:paraId="7E3EFD9D" w14:textId="3520F0C0" w:rsidR="003035C3" w:rsidRPr="00624F2A" w:rsidRDefault="003035C3" w:rsidP="005F430B">
      <w:pPr>
        <w:pStyle w:val="Prrafodelista"/>
        <w:numPr>
          <w:ilvl w:val="0"/>
          <w:numId w:val="26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REDUMAT (Red de Profesores e Investigadores en Educación Matemática de la Universidad Nacional de General Sarmiento).</w:t>
      </w:r>
    </w:p>
    <w:p w14:paraId="46A585B4" w14:textId="5C5BFFE7" w:rsidR="003035C3" w:rsidRPr="00624F2A" w:rsidRDefault="003035C3" w:rsidP="005F430B">
      <w:pPr>
        <w:pStyle w:val="Prrafodelista"/>
        <w:numPr>
          <w:ilvl w:val="0"/>
          <w:numId w:val="26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lastRenderedPageBreak/>
        <w:t>Red de Directores de Tesis de Doctorado, en el área Educación, de la Universidad Católica de Córdoba, Argentina.</w:t>
      </w:r>
    </w:p>
    <w:p w14:paraId="57071FA8" w14:textId="47E919BF" w:rsidR="003035C3" w:rsidRPr="00624F2A" w:rsidRDefault="007E18BF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  <w:r w:rsidRPr="00624F2A">
        <w:rPr>
          <w:rFonts w:ascii="Helvetica" w:hAnsi="Helvetica" w:cs="Arial"/>
          <w:highlight w:val="yellow"/>
        </w:rPr>
        <w:t>Resumen. Pendiente</w:t>
      </w:r>
    </w:p>
    <w:p w14:paraId="586D52DE" w14:textId="77777777" w:rsidR="003035C3" w:rsidRPr="00624F2A" w:rsidRDefault="003035C3" w:rsidP="005F430B">
      <w:pPr>
        <w:shd w:val="clear" w:color="auto" w:fill="FFFFFF"/>
        <w:spacing w:after="0" w:line="240" w:lineRule="auto"/>
        <w:rPr>
          <w:rFonts w:ascii="Helvetica" w:eastAsia="Times New Roman" w:hAnsi="Helvetica" w:cs="Arial"/>
        </w:rPr>
      </w:pPr>
    </w:p>
    <w:p w14:paraId="7510EC61" w14:textId="59792D44" w:rsidR="003035C3" w:rsidRPr="00624F2A" w:rsidRDefault="003035C3" w:rsidP="005F430B">
      <w:pPr>
        <w:pStyle w:val="Prrafodelista"/>
        <w:numPr>
          <w:ilvl w:val="0"/>
          <w:numId w:val="15"/>
        </w:numPr>
        <w:shd w:val="clear" w:color="auto" w:fill="FFFFFF"/>
        <w:spacing w:after="0"/>
        <w:rPr>
          <w:rFonts w:ascii="Helvetica" w:eastAsia="Times New Roman" w:hAnsi="Helvetica" w:cs="Arial"/>
          <w:color w:val="auto"/>
          <w:highlight w:val="yellow"/>
        </w:rPr>
      </w:pPr>
      <w:r w:rsidRPr="00624F2A">
        <w:rPr>
          <w:rFonts w:ascii="Helvetica" w:eastAsia="Times New Roman" w:hAnsi="Helvetica" w:cs="Arial"/>
          <w:color w:val="auto"/>
          <w:highlight w:val="yellow"/>
        </w:rPr>
        <w:t>Título ponencia: pendiente</w:t>
      </w:r>
    </w:p>
    <w:p w14:paraId="26133458" w14:textId="2DBCF11F" w:rsidR="003035C3" w:rsidRPr="009354DC" w:rsidRDefault="009354DC" w:rsidP="009354DC">
      <w:pPr>
        <w:pStyle w:val="Prrafodelista"/>
        <w:shd w:val="clear" w:color="auto" w:fill="FFFFFF"/>
        <w:spacing w:after="0"/>
        <w:rPr>
          <w:rFonts w:ascii="Helvetica" w:eastAsia="Times New Roman" w:hAnsi="Helvetica" w:cs="Arial"/>
          <w:color w:val="auto"/>
        </w:rPr>
      </w:pPr>
      <w:r w:rsidRPr="00624F2A">
        <w:rPr>
          <w:rFonts w:ascii="Helvetica" w:eastAsia="Times New Roman" w:hAnsi="Helvetica" w:cs="Arial"/>
          <w:color w:val="auto"/>
        </w:rPr>
        <w:t xml:space="preserve">Marcel </w:t>
      </w:r>
      <w:r>
        <w:rPr>
          <w:rFonts w:ascii="Helvetica" w:eastAsia="Times New Roman" w:hAnsi="Helvetica" w:cs="Arial"/>
          <w:color w:val="auto"/>
        </w:rPr>
        <w:t>D</w:t>
      </w:r>
      <w:r w:rsidRPr="00624F2A">
        <w:rPr>
          <w:rFonts w:ascii="Helvetica" w:eastAsia="Times New Roman" w:hAnsi="Helvetica" w:cs="Arial"/>
          <w:color w:val="auto"/>
        </w:rPr>
        <w:t xml:space="preserve">avid </w:t>
      </w:r>
      <w:proofErr w:type="spellStart"/>
      <w:r>
        <w:rPr>
          <w:rFonts w:ascii="Helvetica" w:eastAsia="Times New Roman" w:hAnsi="Helvetica" w:cs="Arial"/>
          <w:color w:val="auto"/>
        </w:rPr>
        <w:t>P</w:t>
      </w:r>
      <w:r w:rsidRPr="00624F2A">
        <w:rPr>
          <w:rFonts w:ascii="Helvetica" w:eastAsia="Times New Roman" w:hAnsi="Helvetica" w:cs="Arial"/>
          <w:color w:val="auto"/>
        </w:rPr>
        <w:t>ochulu</w:t>
      </w:r>
      <w:proofErr w:type="spellEnd"/>
      <w:r>
        <w:rPr>
          <w:rFonts w:ascii="Helvetica" w:eastAsia="Times New Roman" w:hAnsi="Helvetica" w:cs="Arial"/>
          <w:color w:val="auto"/>
        </w:rPr>
        <w:t xml:space="preserve">, </w:t>
      </w:r>
      <w:hyperlink r:id="rId23" w:history="1">
        <w:r w:rsidRPr="00C171EB">
          <w:rPr>
            <w:rStyle w:val="Hipervnculo"/>
            <w:rFonts w:ascii="Helvetica" w:eastAsia="Times New Roman" w:hAnsi="Helvetica" w:cs="Arial"/>
          </w:rPr>
          <w:t>marcelpochulu@gmail.com</w:t>
        </w:r>
      </w:hyperlink>
    </w:p>
    <w:p w14:paraId="613A6ECE" w14:textId="77777777" w:rsidR="007E18BF" w:rsidRPr="00624F2A" w:rsidRDefault="003035C3" w:rsidP="005F430B">
      <w:pPr>
        <w:pStyle w:val="Prrafodelista"/>
        <w:numPr>
          <w:ilvl w:val="0"/>
          <w:numId w:val="28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 xml:space="preserve">Profesor de Matemática, Física y Cosmografía y Licenciado en Pedagogía Matemática. </w:t>
      </w:r>
    </w:p>
    <w:p w14:paraId="03EA8EF6" w14:textId="77777777" w:rsidR="007E18BF" w:rsidRPr="00624F2A" w:rsidRDefault="003035C3" w:rsidP="005F430B">
      <w:pPr>
        <w:pStyle w:val="Prrafodelista"/>
        <w:numPr>
          <w:ilvl w:val="0"/>
          <w:numId w:val="28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 xml:space="preserve">Magister en Docencia Universitaria y Doctor en Didáctica de la Matemática. </w:t>
      </w:r>
    </w:p>
    <w:p w14:paraId="49CBE318" w14:textId="19B9B1E6" w:rsidR="003035C3" w:rsidRPr="00624F2A" w:rsidRDefault="003035C3" w:rsidP="005F430B">
      <w:pPr>
        <w:pStyle w:val="Prrafodelista"/>
        <w:numPr>
          <w:ilvl w:val="0"/>
          <w:numId w:val="28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 xml:space="preserve">Cuenta con Estancias Posdoctorales en Didáctica de la Matemática (Universidad de Granada y </w:t>
      </w:r>
      <w:proofErr w:type="spellStart"/>
      <w:r w:rsidRPr="00624F2A">
        <w:rPr>
          <w:rFonts w:ascii="Helvetica" w:hAnsi="Helvetica" w:cs="Arial"/>
          <w:color w:val="auto"/>
        </w:rPr>
        <w:t>Universitat</w:t>
      </w:r>
      <w:proofErr w:type="spellEnd"/>
      <w:r w:rsidRPr="00624F2A">
        <w:rPr>
          <w:rFonts w:ascii="Helvetica" w:hAnsi="Helvetica" w:cs="Arial"/>
          <w:color w:val="auto"/>
        </w:rPr>
        <w:t xml:space="preserve"> de Barcelona, España) y estancia académica en el IPN-</w:t>
      </w:r>
      <w:proofErr w:type="spellStart"/>
      <w:r w:rsidRPr="00624F2A">
        <w:rPr>
          <w:rFonts w:ascii="Helvetica" w:hAnsi="Helvetica" w:cs="Arial"/>
          <w:color w:val="auto"/>
        </w:rPr>
        <w:t>Cinvestav</w:t>
      </w:r>
      <w:proofErr w:type="spellEnd"/>
      <w:r w:rsidRPr="00624F2A">
        <w:rPr>
          <w:rFonts w:ascii="Helvetica" w:hAnsi="Helvetica" w:cs="Arial"/>
          <w:color w:val="auto"/>
        </w:rPr>
        <w:t xml:space="preserve"> de Ciudad de México. </w:t>
      </w:r>
    </w:p>
    <w:p w14:paraId="2DD3E25E" w14:textId="77777777" w:rsidR="003035C3" w:rsidRPr="00624F2A" w:rsidRDefault="003035C3" w:rsidP="005F430B">
      <w:pPr>
        <w:pStyle w:val="Prrafodelista"/>
        <w:numPr>
          <w:ilvl w:val="0"/>
          <w:numId w:val="28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Profesor Titular regular de la Universidad Nacional de Villa María (Córdoba) en el Profesorado en Matemática y en la Licenciatura en Ciencias de la Educación, y de la Universidad Tecnológica Nacional, Facultad Regional Villa María, en la Licenciatura en Administración Rural. Profesor de posgrado en la Universidad Nacional de General Sarmiento y Universidad Nacional de Catamarca.</w:t>
      </w:r>
    </w:p>
    <w:p w14:paraId="349FF10A" w14:textId="77777777" w:rsidR="003035C3" w:rsidRPr="00624F2A" w:rsidRDefault="003035C3" w:rsidP="005F430B">
      <w:pPr>
        <w:pStyle w:val="Prrafodelista"/>
        <w:numPr>
          <w:ilvl w:val="0"/>
          <w:numId w:val="28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Miembro Asociado del Comité Latinoamericano de Matemática Educativa (CLAME) y de la Comisión Directiva de la Sociedad Argentina de Educación Matemática (SOAREM).</w:t>
      </w:r>
    </w:p>
    <w:p w14:paraId="76EECBA5" w14:textId="77777777" w:rsidR="003035C3" w:rsidRPr="00624F2A" w:rsidRDefault="003035C3" w:rsidP="005F430B">
      <w:pPr>
        <w:pStyle w:val="Prrafodelista"/>
        <w:numPr>
          <w:ilvl w:val="0"/>
          <w:numId w:val="28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Categoría 2 del Programa de Incentivos del Ministerio de Educación de la Nación. Ha dirigido diversos proyectos de investigación en Educación Matemática. Cuenta con numerosos artículos y presentaciones a congresos nacionales e internacionales, así como libros compilados y escritos sobre enseñanza y aprendizaje de la Matemática.</w:t>
      </w:r>
    </w:p>
    <w:p w14:paraId="42076FED" w14:textId="77777777" w:rsidR="003035C3" w:rsidRPr="00624F2A" w:rsidRDefault="003035C3" w:rsidP="005F430B">
      <w:pPr>
        <w:pStyle w:val="Prrafodelista"/>
        <w:numPr>
          <w:ilvl w:val="0"/>
          <w:numId w:val="28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 xml:space="preserve">Ha diseñado y coordinado seminarios virtuales y presenciales sobre Enseñanza de las Ciencias Exactas y Naturales y dirige </w:t>
      </w:r>
      <w:proofErr w:type="spellStart"/>
      <w:r w:rsidRPr="00624F2A">
        <w:rPr>
          <w:rFonts w:ascii="Helvetica" w:hAnsi="Helvetica" w:cs="Arial"/>
          <w:color w:val="auto"/>
        </w:rPr>
        <w:t>tesistas</w:t>
      </w:r>
      <w:proofErr w:type="spellEnd"/>
      <w:r w:rsidRPr="00624F2A">
        <w:rPr>
          <w:rFonts w:ascii="Helvetica" w:hAnsi="Helvetica" w:cs="Arial"/>
          <w:color w:val="auto"/>
        </w:rPr>
        <w:t xml:space="preserve"> de licenciatura, maestría y doctorado en Educación Matemática.</w:t>
      </w:r>
    </w:p>
    <w:p w14:paraId="325DC206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</w:p>
    <w:p w14:paraId="76CBF861" w14:textId="785840EE" w:rsidR="003035C3" w:rsidRPr="00624F2A" w:rsidRDefault="005F430B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  <w:proofErr w:type="spellStart"/>
      <w:r w:rsidRPr="00624F2A">
        <w:rPr>
          <w:rFonts w:ascii="Helvetica" w:eastAsia="Times New Roman" w:hAnsi="Helvetica" w:cs="Arial"/>
          <w:highlight w:val="yellow"/>
        </w:rPr>
        <w:t>Resúmen</w:t>
      </w:r>
      <w:proofErr w:type="spellEnd"/>
      <w:r w:rsidRPr="00624F2A">
        <w:rPr>
          <w:rFonts w:ascii="Helvetica" w:eastAsia="Times New Roman" w:hAnsi="Helvetica" w:cs="Arial"/>
          <w:highlight w:val="yellow"/>
        </w:rPr>
        <w:t xml:space="preserve"> ponencia: pendiente</w:t>
      </w:r>
    </w:p>
    <w:p w14:paraId="0A049E86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</w:p>
    <w:p w14:paraId="42B94501" w14:textId="715E6FD1" w:rsidR="005A6AE5" w:rsidRPr="00624F2A" w:rsidRDefault="003035C3" w:rsidP="005F430B">
      <w:pPr>
        <w:pStyle w:val="Prrafodelista"/>
        <w:numPr>
          <w:ilvl w:val="0"/>
          <w:numId w:val="15"/>
        </w:numPr>
        <w:shd w:val="clear" w:color="auto" w:fill="FFFFFF"/>
        <w:spacing w:after="0"/>
        <w:rPr>
          <w:rFonts w:ascii="Helvetica" w:hAnsi="Helvetica" w:cs="Arial"/>
          <w:b/>
          <w:color w:val="auto"/>
        </w:rPr>
      </w:pPr>
      <w:r w:rsidRPr="00624F2A">
        <w:rPr>
          <w:rFonts w:ascii="Helvetica" w:hAnsi="Helvetica" w:cs="Arial"/>
          <w:b/>
          <w:color w:val="auto"/>
        </w:rPr>
        <w:t>Conociendo los números... felices, infelices, educados y maleducados _” en la línea de acciones docentes para el desarrollo del pensamiento matemático</w:t>
      </w:r>
    </w:p>
    <w:p w14:paraId="122BFBFE" w14:textId="1B0EF855" w:rsidR="003035C3" w:rsidRPr="00624F2A" w:rsidRDefault="005A6AE5" w:rsidP="005F430B">
      <w:pPr>
        <w:pStyle w:val="Prrafodelista"/>
        <w:shd w:val="clear" w:color="auto" w:fill="FFFFFF"/>
        <w:spacing w:after="0"/>
        <w:ind w:left="360" w:firstLine="0"/>
        <w:rPr>
          <w:rFonts w:ascii="Helvetica" w:eastAsia="Times New Roman" w:hAnsi="Helvetica" w:cs="Arial"/>
          <w:color w:val="auto"/>
          <w:highlight w:val="yellow"/>
        </w:rPr>
      </w:pPr>
      <w:r w:rsidRPr="00624F2A">
        <w:rPr>
          <w:rFonts w:ascii="Helvetica" w:hAnsi="Helvetica" w:cs="Arial"/>
          <w:color w:val="auto"/>
        </w:rPr>
        <w:t xml:space="preserve">Dra. </w:t>
      </w:r>
      <w:r w:rsidR="003035C3" w:rsidRPr="00624F2A">
        <w:rPr>
          <w:rFonts w:ascii="Helvetica" w:hAnsi="Helvetica" w:cs="Arial"/>
          <w:color w:val="auto"/>
        </w:rPr>
        <w:t xml:space="preserve">Martha Cecilia Mosquera Urrutia </w:t>
      </w:r>
      <w:hyperlink r:id="rId24" w:history="1">
        <w:r w:rsidRPr="00624F2A">
          <w:rPr>
            <w:rStyle w:val="Hipervnculo"/>
            <w:rFonts w:ascii="Helvetica" w:hAnsi="Helvetica" w:cs="Arial"/>
            <w:color w:val="auto"/>
          </w:rPr>
          <w:t>martha.mosquera@usco.edu.co</w:t>
        </w:r>
      </w:hyperlink>
      <w:r w:rsidRPr="00624F2A">
        <w:rPr>
          <w:rFonts w:ascii="Helvetica" w:hAnsi="Helvetica" w:cs="Arial"/>
          <w:color w:val="auto"/>
        </w:rPr>
        <w:t xml:space="preserve"> </w:t>
      </w:r>
    </w:p>
    <w:p w14:paraId="3C6F0BC7" w14:textId="2547F74A" w:rsidR="003035C3" w:rsidRPr="00624F2A" w:rsidRDefault="003035C3" w:rsidP="005F430B">
      <w:pPr>
        <w:pStyle w:val="Prrafodelista"/>
        <w:numPr>
          <w:ilvl w:val="0"/>
          <w:numId w:val="29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 xml:space="preserve">Licenciada en Matemáticas _ Universidad Pedagógica Nacional Bogotá </w:t>
      </w:r>
    </w:p>
    <w:p w14:paraId="3A05B374" w14:textId="77777777" w:rsidR="005A6AE5" w:rsidRPr="00624F2A" w:rsidRDefault="003035C3" w:rsidP="005F430B">
      <w:pPr>
        <w:pStyle w:val="Prrafodelista"/>
        <w:numPr>
          <w:ilvl w:val="0"/>
          <w:numId w:val="29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 xml:space="preserve">Especialista en Pedagogía para el Desarrollo del Aprendizaje Autónomo de la UNAD </w:t>
      </w:r>
    </w:p>
    <w:p w14:paraId="0B23963B" w14:textId="1958F955" w:rsidR="003035C3" w:rsidRPr="00624F2A" w:rsidRDefault="003035C3" w:rsidP="005F430B">
      <w:pPr>
        <w:pStyle w:val="Prrafodelista"/>
        <w:numPr>
          <w:ilvl w:val="0"/>
          <w:numId w:val="29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Magister en Educación</w:t>
      </w:r>
      <w:r w:rsidR="005A6AE5" w:rsidRPr="00624F2A">
        <w:rPr>
          <w:rFonts w:ascii="Helvetica" w:hAnsi="Helvetica" w:cs="Arial"/>
          <w:color w:val="auto"/>
        </w:rPr>
        <w:t xml:space="preserve">, </w:t>
      </w:r>
      <w:r w:rsidRPr="00624F2A">
        <w:rPr>
          <w:rFonts w:ascii="Helvetica" w:hAnsi="Helvetica" w:cs="Arial"/>
          <w:color w:val="auto"/>
        </w:rPr>
        <w:t xml:space="preserve">Universidad de La Sabana Chía-Cundinamarca </w:t>
      </w:r>
    </w:p>
    <w:p w14:paraId="6F470D1A" w14:textId="185ADDB7" w:rsidR="003035C3" w:rsidRPr="00624F2A" w:rsidRDefault="003035C3" w:rsidP="005F430B">
      <w:pPr>
        <w:pStyle w:val="Prrafodelista"/>
        <w:numPr>
          <w:ilvl w:val="0"/>
          <w:numId w:val="29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 xml:space="preserve">Doctora en Didáctica de La Matemática de la Pontificia Universidad Católica de Valparaíso en Chile </w:t>
      </w:r>
    </w:p>
    <w:p w14:paraId="13CE9D14" w14:textId="2A3FD97C" w:rsidR="003035C3" w:rsidRPr="00624F2A" w:rsidRDefault="003035C3" w:rsidP="005F430B">
      <w:pPr>
        <w:pStyle w:val="Prrafodelista"/>
        <w:numPr>
          <w:ilvl w:val="0"/>
          <w:numId w:val="29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 xml:space="preserve">Docente de Planta del programa de Licenciatura en Matemáticas de la Universidad </w:t>
      </w:r>
      <w:proofErr w:type="spellStart"/>
      <w:r w:rsidRPr="00624F2A">
        <w:rPr>
          <w:rFonts w:ascii="Helvetica" w:hAnsi="Helvetica" w:cs="Arial"/>
          <w:color w:val="auto"/>
        </w:rPr>
        <w:t>Surcolombiana</w:t>
      </w:r>
      <w:proofErr w:type="spellEnd"/>
      <w:r w:rsidRPr="00624F2A">
        <w:rPr>
          <w:rFonts w:ascii="Helvetica" w:hAnsi="Helvetica" w:cs="Arial"/>
          <w:color w:val="auto"/>
        </w:rPr>
        <w:t>.</w:t>
      </w:r>
    </w:p>
    <w:p w14:paraId="6E873C04" w14:textId="77777777" w:rsidR="005F430B" w:rsidRPr="00624F2A" w:rsidRDefault="005F430B" w:rsidP="005F430B">
      <w:pPr>
        <w:pStyle w:val="Prrafodelista"/>
        <w:shd w:val="clear" w:color="auto" w:fill="FFFFFF"/>
        <w:spacing w:after="0"/>
        <w:ind w:firstLine="0"/>
        <w:jc w:val="both"/>
        <w:rPr>
          <w:rFonts w:ascii="Helvetica" w:hAnsi="Helvetica" w:cs="Arial"/>
          <w:color w:val="auto"/>
        </w:rPr>
      </w:pPr>
    </w:p>
    <w:p w14:paraId="786CBAD7" w14:textId="0C775F5B" w:rsidR="003035C3" w:rsidRPr="00624F2A" w:rsidRDefault="005A6AE5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  <w:r w:rsidRPr="00624F2A">
        <w:rPr>
          <w:rFonts w:ascii="Helvetica" w:hAnsi="Helvetica" w:cs="Arial"/>
        </w:rPr>
        <w:t>Se</w:t>
      </w:r>
      <w:r w:rsidR="003035C3" w:rsidRPr="00624F2A">
        <w:rPr>
          <w:rFonts w:ascii="Helvetica" w:eastAsia="Times New Roman" w:hAnsi="Helvetica" w:cs="Arial"/>
        </w:rPr>
        <w:t xml:space="preserve"> h</w:t>
      </w:r>
      <w:r w:rsidRPr="00624F2A">
        <w:rPr>
          <w:rFonts w:ascii="Helvetica" w:hAnsi="Helvetica" w:cs="Arial"/>
        </w:rPr>
        <w:t>a</w:t>
      </w:r>
      <w:r w:rsidR="003035C3" w:rsidRPr="00624F2A">
        <w:rPr>
          <w:rFonts w:ascii="Helvetica" w:eastAsia="Times New Roman" w:hAnsi="Helvetica" w:cs="Arial"/>
        </w:rPr>
        <w:t xml:space="preserve"> desempeñado como:</w:t>
      </w:r>
    </w:p>
    <w:p w14:paraId="7E48BB3E" w14:textId="757078D9" w:rsidR="003035C3" w:rsidRPr="00624F2A" w:rsidRDefault="003035C3" w:rsidP="005F430B">
      <w:pPr>
        <w:pStyle w:val="Prrafodelista"/>
        <w:numPr>
          <w:ilvl w:val="0"/>
          <w:numId w:val="30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Coordinadora Departamental del Programa ONDAS-HUILA 2010-2011</w:t>
      </w:r>
    </w:p>
    <w:p w14:paraId="47444484" w14:textId="76D91085" w:rsidR="003035C3" w:rsidRPr="00624F2A" w:rsidRDefault="003035C3" w:rsidP="005F430B">
      <w:pPr>
        <w:pStyle w:val="Prrafodelista"/>
        <w:numPr>
          <w:ilvl w:val="0"/>
          <w:numId w:val="30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Coordinadora Institucional de Semilleros de Investigación 2011 a 2014-1.</w:t>
      </w:r>
    </w:p>
    <w:p w14:paraId="210553B2" w14:textId="005BA98B" w:rsidR="003035C3" w:rsidRPr="00624F2A" w:rsidRDefault="003035C3" w:rsidP="005F430B">
      <w:pPr>
        <w:pStyle w:val="Prrafodelista"/>
        <w:numPr>
          <w:ilvl w:val="0"/>
          <w:numId w:val="30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Representante por la Universidad ante el NODO-Huila REDCOLSI 2010-2 a 2014-1.</w:t>
      </w:r>
    </w:p>
    <w:p w14:paraId="6468A20A" w14:textId="55165AB7" w:rsidR="003035C3" w:rsidRPr="00624F2A" w:rsidRDefault="003035C3" w:rsidP="005F430B">
      <w:pPr>
        <w:pStyle w:val="Prrafodelista"/>
        <w:numPr>
          <w:ilvl w:val="0"/>
          <w:numId w:val="30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Asesora y Evaluadora de Proyectos de Investigación Programa ONDAS</w:t>
      </w:r>
    </w:p>
    <w:p w14:paraId="55A302A9" w14:textId="77777777" w:rsidR="005F430B" w:rsidRPr="00624F2A" w:rsidRDefault="005F430B" w:rsidP="005F430B">
      <w:pPr>
        <w:pStyle w:val="Prrafodelista"/>
        <w:shd w:val="clear" w:color="auto" w:fill="FFFFFF"/>
        <w:spacing w:after="0"/>
        <w:ind w:firstLine="0"/>
        <w:jc w:val="both"/>
        <w:rPr>
          <w:rFonts w:ascii="Helvetica" w:hAnsi="Helvetica" w:cs="Arial"/>
          <w:color w:val="auto"/>
        </w:rPr>
      </w:pPr>
    </w:p>
    <w:p w14:paraId="06D1A81F" w14:textId="77777777" w:rsidR="007C4951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hAnsi="Helvetica" w:cs="Arial"/>
        </w:rPr>
      </w:pPr>
      <w:r w:rsidRPr="00624F2A">
        <w:rPr>
          <w:rFonts w:ascii="Helvetica" w:eastAsia="Times New Roman" w:hAnsi="Helvetica" w:cs="Arial"/>
        </w:rPr>
        <w:t xml:space="preserve">Actualmente: </w:t>
      </w:r>
    </w:p>
    <w:p w14:paraId="6B2EEA95" w14:textId="181A950C" w:rsidR="007C4951" w:rsidRPr="00624F2A" w:rsidRDefault="003035C3" w:rsidP="005F430B">
      <w:pPr>
        <w:pStyle w:val="Prrafodelista"/>
        <w:numPr>
          <w:ilvl w:val="0"/>
          <w:numId w:val="31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Coordin</w:t>
      </w:r>
      <w:r w:rsidR="007C4951" w:rsidRPr="00624F2A">
        <w:rPr>
          <w:rFonts w:ascii="Helvetica" w:hAnsi="Helvetica" w:cs="Arial"/>
          <w:color w:val="auto"/>
        </w:rPr>
        <w:t>a</w:t>
      </w:r>
      <w:r w:rsidRPr="00624F2A">
        <w:rPr>
          <w:rFonts w:ascii="Helvetica" w:hAnsi="Helvetica" w:cs="Arial"/>
          <w:color w:val="auto"/>
        </w:rPr>
        <w:t xml:space="preserve"> el Centro de Investigación de Excelencia en Calidad de la Educación -CIECE-</w:t>
      </w:r>
    </w:p>
    <w:p w14:paraId="1D1D3353" w14:textId="2048D5EC" w:rsidR="003035C3" w:rsidRPr="00624F2A" w:rsidRDefault="007C4951" w:rsidP="005F430B">
      <w:pPr>
        <w:pStyle w:val="Prrafodelista"/>
        <w:numPr>
          <w:ilvl w:val="0"/>
          <w:numId w:val="31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Es</w:t>
      </w:r>
      <w:r w:rsidR="003035C3" w:rsidRPr="00624F2A">
        <w:rPr>
          <w:rFonts w:ascii="Helvetica" w:hAnsi="Helvetica" w:cs="Arial"/>
          <w:color w:val="auto"/>
        </w:rPr>
        <w:t xml:space="preserve"> coordinadora de investigaciones de la Facultad de Educación.</w:t>
      </w:r>
    </w:p>
    <w:p w14:paraId="76A71842" w14:textId="77777777" w:rsidR="00D97064" w:rsidRPr="00624F2A" w:rsidRDefault="003035C3" w:rsidP="005F430B">
      <w:pPr>
        <w:pStyle w:val="Prrafodelista"/>
        <w:numPr>
          <w:ilvl w:val="0"/>
          <w:numId w:val="31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Hago parte del Grupo Interinstitucional Conocimiento Profesional del Profesor de Ciencias -CPPC (UPN-USCO)</w:t>
      </w:r>
    </w:p>
    <w:p w14:paraId="1B3F54BF" w14:textId="7D76B5E4" w:rsidR="003035C3" w:rsidRPr="00624F2A" w:rsidRDefault="003035C3" w:rsidP="005F430B">
      <w:pPr>
        <w:pStyle w:val="Prrafodelista"/>
        <w:numPr>
          <w:ilvl w:val="0"/>
          <w:numId w:val="31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 xml:space="preserve">Coordino el comité de movilidad de la RED COLOMBIANA DE LICENCIATURAS EN MATEMÁTICAS-RED CLEMA -Coordino el grupo de investigación: Educación </w:t>
      </w:r>
      <w:proofErr w:type="spellStart"/>
      <w:r w:rsidRPr="00624F2A">
        <w:rPr>
          <w:rFonts w:ascii="Helvetica" w:hAnsi="Helvetica" w:cs="Arial"/>
          <w:color w:val="auto"/>
        </w:rPr>
        <w:t>MATemática</w:t>
      </w:r>
      <w:proofErr w:type="spellEnd"/>
      <w:r w:rsidRPr="00624F2A">
        <w:rPr>
          <w:rFonts w:ascii="Helvetica" w:hAnsi="Helvetica" w:cs="Arial"/>
          <w:color w:val="auto"/>
        </w:rPr>
        <w:t xml:space="preserve"> en el Huila *-E.MAT.H-* y el semillero: Club de Apoyo </w:t>
      </w:r>
      <w:proofErr w:type="spellStart"/>
      <w:r w:rsidRPr="00624F2A">
        <w:rPr>
          <w:rFonts w:ascii="Helvetica" w:hAnsi="Helvetica" w:cs="Arial"/>
          <w:color w:val="auto"/>
        </w:rPr>
        <w:t>MATemático</w:t>
      </w:r>
      <w:proofErr w:type="spellEnd"/>
      <w:r w:rsidRPr="00624F2A">
        <w:rPr>
          <w:rFonts w:ascii="Helvetica" w:hAnsi="Helvetica" w:cs="Arial"/>
          <w:color w:val="auto"/>
        </w:rPr>
        <w:t xml:space="preserve"> del Huila </w:t>
      </w:r>
      <w:r w:rsidR="00D97064" w:rsidRPr="00624F2A">
        <w:rPr>
          <w:rFonts w:ascii="Helvetica" w:hAnsi="Helvetica" w:cs="Arial"/>
          <w:color w:val="auto"/>
        </w:rPr>
        <w:t>“</w:t>
      </w:r>
      <w:r w:rsidRPr="00624F2A">
        <w:rPr>
          <w:rFonts w:ascii="Helvetica" w:hAnsi="Helvetica" w:cs="Arial"/>
          <w:color w:val="auto"/>
        </w:rPr>
        <w:t>CAMATH</w:t>
      </w:r>
      <w:r w:rsidR="00D97064" w:rsidRPr="00624F2A">
        <w:rPr>
          <w:rFonts w:ascii="Helvetica" w:hAnsi="Helvetica" w:cs="Arial"/>
          <w:color w:val="auto"/>
        </w:rPr>
        <w:t xml:space="preserve">” </w:t>
      </w:r>
      <w:r w:rsidRPr="00624F2A">
        <w:rPr>
          <w:rFonts w:ascii="Helvetica" w:hAnsi="Helvetica" w:cs="Arial"/>
          <w:color w:val="auto"/>
        </w:rPr>
        <w:t xml:space="preserve">Desde allí hacemos investigación, proyección social y difusión a través de dos iniciativas: </w:t>
      </w:r>
      <w:r w:rsidR="00D97064" w:rsidRPr="00624F2A">
        <w:rPr>
          <w:rFonts w:ascii="Helvetica" w:hAnsi="Helvetica" w:cs="Arial"/>
          <w:color w:val="auto"/>
        </w:rPr>
        <w:t>“</w:t>
      </w:r>
      <w:r w:rsidRPr="00624F2A">
        <w:rPr>
          <w:rFonts w:ascii="Helvetica" w:hAnsi="Helvetica" w:cs="Arial"/>
          <w:color w:val="auto"/>
        </w:rPr>
        <w:t xml:space="preserve">El Club de </w:t>
      </w:r>
      <w:proofErr w:type="spellStart"/>
      <w:r w:rsidRPr="00624F2A">
        <w:rPr>
          <w:rFonts w:ascii="Helvetica" w:hAnsi="Helvetica" w:cs="Arial"/>
          <w:color w:val="auto"/>
        </w:rPr>
        <w:t>MATemáticas</w:t>
      </w:r>
      <w:proofErr w:type="spellEnd"/>
      <w:r w:rsidR="00D97064" w:rsidRPr="00624F2A">
        <w:rPr>
          <w:rFonts w:ascii="Helvetica" w:hAnsi="Helvetica" w:cs="Arial"/>
          <w:color w:val="auto"/>
        </w:rPr>
        <w:t>”</w:t>
      </w:r>
      <w:r w:rsidRPr="00624F2A">
        <w:rPr>
          <w:rFonts w:ascii="Helvetica" w:hAnsi="Helvetica" w:cs="Arial"/>
          <w:color w:val="auto"/>
        </w:rPr>
        <w:t xml:space="preserve"> y el proyecto </w:t>
      </w:r>
      <w:r w:rsidR="00D97064" w:rsidRPr="00624F2A">
        <w:rPr>
          <w:rFonts w:ascii="Helvetica" w:hAnsi="Helvetica" w:cs="Arial"/>
          <w:color w:val="auto"/>
        </w:rPr>
        <w:t>“</w:t>
      </w:r>
      <w:r w:rsidRPr="00624F2A">
        <w:rPr>
          <w:rFonts w:ascii="Helvetica" w:hAnsi="Helvetica" w:cs="Arial"/>
          <w:color w:val="auto"/>
        </w:rPr>
        <w:t xml:space="preserve">Las Voces de la </w:t>
      </w:r>
      <w:proofErr w:type="spellStart"/>
      <w:r w:rsidRPr="00624F2A">
        <w:rPr>
          <w:rFonts w:ascii="Helvetica" w:hAnsi="Helvetica" w:cs="Arial"/>
          <w:color w:val="auto"/>
        </w:rPr>
        <w:t>MATemática</w:t>
      </w:r>
      <w:proofErr w:type="spellEnd"/>
      <w:r w:rsidR="00D97064" w:rsidRPr="00624F2A">
        <w:rPr>
          <w:rFonts w:ascii="Helvetica" w:hAnsi="Helvetica" w:cs="Arial"/>
          <w:color w:val="auto"/>
        </w:rPr>
        <w:t>”</w:t>
      </w:r>
      <w:r w:rsidRPr="00624F2A">
        <w:rPr>
          <w:rFonts w:ascii="Helvetica" w:hAnsi="Helvetica" w:cs="Arial"/>
          <w:color w:val="auto"/>
        </w:rPr>
        <w:t xml:space="preserve"> en donde trabajamos la enseñanza y el aprendizaje de la matemática a estudiantes con diferentes grados de compromiso auditivo.</w:t>
      </w:r>
    </w:p>
    <w:p w14:paraId="4E2CDDA5" w14:textId="77777777" w:rsidR="005F430B" w:rsidRPr="00624F2A" w:rsidRDefault="005F430B" w:rsidP="005F430B">
      <w:pPr>
        <w:pStyle w:val="Prrafodelista"/>
        <w:shd w:val="clear" w:color="auto" w:fill="FFFFFF"/>
        <w:spacing w:after="0"/>
        <w:ind w:firstLine="0"/>
        <w:jc w:val="both"/>
        <w:rPr>
          <w:rFonts w:ascii="Helvetica" w:hAnsi="Helvetica" w:cs="Arial"/>
          <w:color w:val="auto"/>
        </w:rPr>
      </w:pPr>
    </w:p>
    <w:p w14:paraId="67A2F236" w14:textId="083A8ECD" w:rsidR="003035C3" w:rsidRPr="00624F2A" w:rsidRDefault="005F430B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  <w:proofErr w:type="spellStart"/>
      <w:r w:rsidRPr="00624F2A">
        <w:rPr>
          <w:rFonts w:ascii="Helvetica" w:eastAsia="Times New Roman" w:hAnsi="Helvetica" w:cs="Arial"/>
          <w:highlight w:val="yellow"/>
        </w:rPr>
        <w:t>Resúmen</w:t>
      </w:r>
      <w:proofErr w:type="spellEnd"/>
      <w:r w:rsidRPr="00624F2A">
        <w:rPr>
          <w:rFonts w:ascii="Helvetica" w:eastAsia="Times New Roman" w:hAnsi="Helvetica" w:cs="Arial"/>
          <w:highlight w:val="yellow"/>
        </w:rPr>
        <w:t xml:space="preserve"> ponencia: pendiente</w:t>
      </w:r>
    </w:p>
    <w:p w14:paraId="7132DEC0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</w:p>
    <w:p w14:paraId="69F5089C" w14:textId="77777777" w:rsidR="005F430B" w:rsidRPr="00624F2A" w:rsidRDefault="003035C3" w:rsidP="005F430B">
      <w:pPr>
        <w:pStyle w:val="Prrafodelista"/>
        <w:numPr>
          <w:ilvl w:val="0"/>
          <w:numId w:val="15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b/>
          <w:color w:val="auto"/>
        </w:rPr>
        <w:t>Qué matemáticas enseñar y cómo enseñarla hoy</w:t>
      </w:r>
    </w:p>
    <w:p w14:paraId="00B53C36" w14:textId="2C19844B" w:rsidR="003035C3" w:rsidRPr="00624F2A" w:rsidRDefault="00D97064" w:rsidP="005F430B">
      <w:pPr>
        <w:pStyle w:val="Prrafodelista"/>
        <w:shd w:val="clear" w:color="auto" w:fill="FFFFFF"/>
        <w:spacing w:after="0"/>
        <w:ind w:left="360" w:firstLine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</w:rPr>
        <w:t xml:space="preserve">Dr. Jorge Enrique </w:t>
      </w:r>
      <w:proofErr w:type="spellStart"/>
      <w:r w:rsidRPr="00624F2A">
        <w:rPr>
          <w:rFonts w:ascii="Helvetica" w:hAnsi="Helvetica" w:cs="Arial"/>
        </w:rPr>
        <w:t>Fiallo</w:t>
      </w:r>
      <w:proofErr w:type="spellEnd"/>
      <w:r w:rsidRPr="00624F2A">
        <w:rPr>
          <w:rFonts w:ascii="Helvetica" w:hAnsi="Helvetica" w:cs="Arial"/>
        </w:rPr>
        <w:t xml:space="preserve">, </w:t>
      </w:r>
      <w:hyperlink r:id="rId25" w:history="1">
        <w:r w:rsidRPr="00624F2A">
          <w:rPr>
            <w:rStyle w:val="Hipervnculo"/>
            <w:rFonts w:ascii="Helvetica" w:hAnsi="Helvetica" w:cs="Arial"/>
            <w:color w:val="auto"/>
          </w:rPr>
          <w:t>jfiallo@uis.edu.co</w:t>
        </w:r>
      </w:hyperlink>
    </w:p>
    <w:p w14:paraId="77BD7501" w14:textId="77777777" w:rsidR="00D97064" w:rsidRPr="00624F2A" w:rsidRDefault="003035C3" w:rsidP="005F430B">
      <w:pPr>
        <w:pStyle w:val="Prrafodelista"/>
        <w:numPr>
          <w:ilvl w:val="0"/>
          <w:numId w:val="32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 xml:space="preserve">Licenciado en Matemáticas UIS. </w:t>
      </w:r>
    </w:p>
    <w:p w14:paraId="4EEAC973" w14:textId="77777777" w:rsidR="009E4BE7" w:rsidRDefault="003035C3" w:rsidP="005F430B">
      <w:pPr>
        <w:pStyle w:val="Prrafodelista"/>
        <w:numPr>
          <w:ilvl w:val="0"/>
          <w:numId w:val="32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Doctor en didáctica de las matemáticas, Universidad de Valencia, España</w:t>
      </w:r>
    </w:p>
    <w:p w14:paraId="43D3876F" w14:textId="2F8B3578" w:rsidR="003035C3" w:rsidRPr="00624F2A" w:rsidRDefault="009E4BE7" w:rsidP="005F430B">
      <w:pPr>
        <w:pStyle w:val="Prrafodelista"/>
        <w:numPr>
          <w:ilvl w:val="0"/>
          <w:numId w:val="32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>
        <w:rPr>
          <w:rFonts w:ascii="Helvetica" w:hAnsi="Helvetica" w:cs="Arial"/>
          <w:color w:val="auto"/>
        </w:rPr>
        <w:t>P</w:t>
      </w:r>
      <w:r w:rsidR="003035C3" w:rsidRPr="00624F2A">
        <w:rPr>
          <w:rFonts w:ascii="Helvetica" w:hAnsi="Helvetica" w:cs="Arial"/>
          <w:color w:val="auto"/>
        </w:rPr>
        <w:t>rofesor titular escuela de matemáticas UIS.</w:t>
      </w:r>
    </w:p>
    <w:p w14:paraId="24FF806C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</w:p>
    <w:p w14:paraId="78EE7F08" w14:textId="20BB7819" w:rsidR="003035C3" w:rsidRPr="00624F2A" w:rsidRDefault="005F430B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  <w:proofErr w:type="spellStart"/>
      <w:r w:rsidRPr="00624F2A">
        <w:rPr>
          <w:rFonts w:ascii="Helvetica" w:eastAsia="Times New Roman" w:hAnsi="Helvetica" w:cs="Arial"/>
          <w:highlight w:val="yellow"/>
        </w:rPr>
        <w:t>Resúmen</w:t>
      </w:r>
      <w:proofErr w:type="spellEnd"/>
      <w:r w:rsidRPr="00624F2A">
        <w:rPr>
          <w:rFonts w:ascii="Helvetica" w:eastAsia="Times New Roman" w:hAnsi="Helvetica" w:cs="Arial"/>
          <w:highlight w:val="yellow"/>
        </w:rPr>
        <w:t xml:space="preserve"> ponencia: pendiente</w:t>
      </w:r>
    </w:p>
    <w:p w14:paraId="708C40E7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</w:p>
    <w:p w14:paraId="02407E4F" w14:textId="1EB42EDF" w:rsidR="00CC646C" w:rsidRPr="00624F2A" w:rsidRDefault="00CC646C" w:rsidP="005F430B">
      <w:pPr>
        <w:spacing w:after="0" w:line="240" w:lineRule="auto"/>
        <w:jc w:val="both"/>
        <w:rPr>
          <w:rFonts w:ascii="Helvetica" w:hAnsi="Helvetica"/>
          <w:b/>
          <w:bCs/>
        </w:rPr>
      </w:pPr>
      <w:r w:rsidRPr="00624F2A">
        <w:rPr>
          <w:rFonts w:ascii="Helvetica" w:hAnsi="Helvetica"/>
          <w:b/>
          <w:bCs/>
        </w:rPr>
        <w:t>Ponencias Matemática Aplicada</w:t>
      </w:r>
    </w:p>
    <w:p w14:paraId="0176E1C1" w14:textId="77777777" w:rsidR="00CC646C" w:rsidRPr="00624F2A" w:rsidRDefault="00CC646C" w:rsidP="005F430B">
      <w:pPr>
        <w:spacing w:after="0" w:line="240" w:lineRule="auto"/>
        <w:jc w:val="both"/>
        <w:rPr>
          <w:rFonts w:ascii="Helvetica" w:hAnsi="Helvetica"/>
          <w:b/>
          <w:bCs/>
        </w:rPr>
      </w:pPr>
    </w:p>
    <w:p w14:paraId="2328771F" w14:textId="57C1C55B" w:rsidR="00CC646C" w:rsidRPr="00624F2A" w:rsidRDefault="0055134A" w:rsidP="005F430B">
      <w:pPr>
        <w:pStyle w:val="Prrafodelista"/>
        <w:numPr>
          <w:ilvl w:val="0"/>
          <w:numId w:val="33"/>
        </w:numPr>
        <w:shd w:val="clear" w:color="auto" w:fill="FFFFFF"/>
        <w:spacing w:after="0"/>
        <w:jc w:val="both"/>
        <w:rPr>
          <w:rFonts w:ascii="Helvetica" w:hAnsi="Helvetica" w:cs="Arial"/>
          <w:b/>
          <w:color w:val="auto"/>
        </w:rPr>
      </w:pPr>
      <w:r w:rsidRPr="00624F2A">
        <w:rPr>
          <w:rFonts w:ascii="Helvetica" w:hAnsi="Helvetica" w:cs="Arial"/>
          <w:b/>
          <w:color w:val="auto"/>
        </w:rPr>
        <w:t>Título de la ponencia: pendiente</w:t>
      </w:r>
    </w:p>
    <w:p w14:paraId="3BCC969B" w14:textId="64BF7E49" w:rsidR="003035C3" w:rsidRPr="00624F2A" w:rsidRDefault="00CC646C" w:rsidP="005F430B">
      <w:pPr>
        <w:pStyle w:val="Prrafodelista"/>
        <w:shd w:val="clear" w:color="auto" w:fill="FFFFFF"/>
        <w:spacing w:after="0"/>
        <w:ind w:left="360" w:firstLine="0"/>
        <w:jc w:val="both"/>
        <w:rPr>
          <w:rFonts w:ascii="Helvetica" w:eastAsia="Times New Roman" w:hAnsi="Helvetica" w:cs="Arial"/>
          <w:b/>
          <w:color w:val="auto"/>
        </w:rPr>
      </w:pPr>
      <w:r w:rsidRPr="00624F2A">
        <w:rPr>
          <w:rFonts w:ascii="Helvetica" w:hAnsi="Helvetica" w:cs="Arial"/>
          <w:color w:val="auto"/>
        </w:rPr>
        <w:t xml:space="preserve">Elder Jesús Villamizar Roa, </w:t>
      </w:r>
      <w:hyperlink r:id="rId26" w:history="1">
        <w:r w:rsidRPr="00624F2A">
          <w:rPr>
            <w:rStyle w:val="Hipervnculo"/>
            <w:rFonts w:ascii="Helvetica" w:hAnsi="Helvetica" w:cs="Arial"/>
            <w:color w:val="auto"/>
          </w:rPr>
          <w:t>jvillami@uis.edu.co</w:t>
        </w:r>
      </w:hyperlink>
    </w:p>
    <w:p w14:paraId="32BA9CA4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</w:p>
    <w:p w14:paraId="3C17FB5F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  <w:r w:rsidRPr="00624F2A">
        <w:rPr>
          <w:rFonts w:ascii="Helvetica" w:eastAsia="Times New Roman" w:hAnsi="Helvetica" w:cs="Arial"/>
        </w:rPr>
        <w:t>HOJA DE VIDA</w:t>
      </w:r>
    </w:p>
    <w:p w14:paraId="7F134366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</w:p>
    <w:p w14:paraId="210DA2BB" w14:textId="12AD93E4" w:rsidR="003035C3" w:rsidRPr="00624F2A" w:rsidRDefault="005F430B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  <w:proofErr w:type="spellStart"/>
      <w:r w:rsidRPr="00624F2A">
        <w:rPr>
          <w:rFonts w:ascii="Helvetica" w:eastAsia="Times New Roman" w:hAnsi="Helvetica" w:cs="Arial"/>
          <w:highlight w:val="yellow"/>
        </w:rPr>
        <w:t>Resúmen</w:t>
      </w:r>
      <w:proofErr w:type="spellEnd"/>
      <w:r w:rsidRPr="00624F2A">
        <w:rPr>
          <w:rFonts w:ascii="Helvetica" w:eastAsia="Times New Roman" w:hAnsi="Helvetica" w:cs="Arial"/>
          <w:highlight w:val="yellow"/>
        </w:rPr>
        <w:t xml:space="preserve"> ponencia: pendiente</w:t>
      </w:r>
    </w:p>
    <w:p w14:paraId="2328B162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</w:p>
    <w:p w14:paraId="3B490642" w14:textId="3541242B" w:rsidR="00CC646C" w:rsidRPr="00624F2A" w:rsidRDefault="005F430B" w:rsidP="005F430B">
      <w:pPr>
        <w:pStyle w:val="Prrafodelista"/>
        <w:numPr>
          <w:ilvl w:val="0"/>
          <w:numId w:val="33"/>
        </w:numPr>
        <w:shd w:val="clear" w:color="auto" w:fill="FFFFFF"/>
        <w:spacing w:after="0"/>
        <w:jc w:val="both"/>
        <w:rPr>
          <w:rFonts w:ascii="Helvetica" w:hAnsi="Helvetica" w:cs="Arial"/>
          <w:b/>
          <w:color w:val="auto"/>
        </w:rPr>
      </w:pPr>
      <w:r w:rsidRPr="00624F2A">
        <w:rPr>
          <w:rFonts w:ascii="Helvetica" w:hAnsi="Helvetica" w:cs="Arial"/>
          <w:b/>
          <w:color w:val="auto"/>
        </w:rPr>
        <w:t>Título de la ponencia: pendiente</w:t>
      </w:r>
    </w:p>
    <w:p w14:paraId="4BEA75D5" w14:textId="1C76F7D9" w:rsidR="003035C3" w:rsidRPr="00624F2A" w:rsidRDefault="00CC646C" w:rsidP="005F430B">
      <w:pPr>
        <w:pStyle w:val="Prrafodelista"/>
        <w:shd w:val="clear" w:color="auto" w:fill="FFFFFF"/>
        <w:spacing w:after="0"/>
        <w:ind w:left="360" w:firstLine="0"/>
        <w:jc w:val="both"/>
        <w:rPr>
          <w:rFonts w:ascii="Helvetica" w:eastAsia="Times New Roman" w:hAnsi="Helvetica" w:cs="Arial"/>
          <w:b/>
          <w:color w:val="auto"/>
        </w:rPr>
      </w:pPr>
      <w:r w:rsidRPr="00624F2A">
        <w:rPr>
          <w:rFonts w:ascii="Helvetica" w:hAnsi="Helvetica" w:cs="Arial"/>
          <w:color w:val="auto"/>
        </w:rPr>
        <w:t xml:space="preserve">Sergio Andrés Montes Alarcón, </w:t>
      </w:r>
      <w:hyperlink r:id="rId27" w:history="1">
        <w:r w:rsidRPr="00624F2A">
          <w:rPr>
            <w:rStyle w:val="Hipervnculo"/>
            <w:rFonts w:ascii="Helvetica" w:eastAsia="Times New Roman" w:hAnsi="Helvetica" w:cs="Arial"/>
            <w:color w:val="auto"/>
          </w:rPr>
          <w:t>andresmatemontes@gmail.com</w:t>
        </w:r>
      </w:hyperlink>
    </w:p>
    <w:p w14:paraId="7CB749E3" w14:textId="77777777" w:rsidR="003035C3" w:rsidRPr="00624F2A" w:rsidRDefault="003035C3" w:rsidP="005F430B">
      <w:pPr>
        <w:pStyle w:val="Prrafodelista"/>
        <w:numPr>
          <w:ilvl w:val="0"/>
          <w:numId w:val="34"/>
        </w:numPr>
        <w:shd w:val="clear" w:color="auto" w:fill="FFFFFF"/>
        <w:spacing w:after="0"/>
        <w:jc w:val="both"/>
        <w:rPr>
          <w:rFonts w:ascii="Helvetica" w:hAnsi="Helvetica" w:cs="Arial"/>
          <w:color w:val="auto"/>
        </w:rPr>
      </w:pPr>
      <w:r w:rsidRPr="00624F2A">
        <w:rPr>
          <w:rFonts w:ascii="Helvetica" w:hAnsi="Helvetica" w:cs="Arial"/>
          <w:color w:val="auto"/>
        </w:rPr>
        <w:t>Universidad de los Andes</w:t>
      </w:r>
    </w:p>
    <w:p w14:paraId="27D44B90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</w:p>
    <w:p w14:paraId="16639481" w14:textId="7001AF0D" w:rsidR="003035C3" w:rsidRPr="00624F2A" w:rsidRDefault="005F430B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  <w:r w:rsidRPr="00624F2A">
        <w:rPr>
          <w:rFonts w:ascii="Helvetica" w:eastAsia="Times New Roman" w:hAnsi="Helvetica" w:cs="Arial"/>
          <w:highlight w:val="yellow"/>
        </w:rPr>
        <w:t>Hoja de vida</w:t>
      </w:r>
    </w:p>
    <w:p w14:paraId="0544CD64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</w:p>
    <w:p w14:paraId="3B883578" w14:textId="68C79E91" w:rsidR="003035C3" w:rsidRPr="00624F2A" w:rsidRDefault="005F430B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  <w:proofErr w:type="spellStart"/>
      <w:r w:rsidRPr="00624F2A">
        <w:rPr>
          <w:rFonts w:ascii="Helvetica" w:eastAsia="Times New Roman" w:hAnsi="Helvetica" w:cs="Arial"/>
          <w:highlight w:val="yellow"/>
        </w:rPr>
        <w:t>Resúmen</w:t>
      </w:r>
      <w:proofErr w:type="spellEnd"/>
      <w:r w:rsidRPr="00624F2A">
        <w:rPr>
          <w:rFonts w:ascii="Helvetica" w:eastAsia="Times New Roman" w:hAnsi="Helvetica" w:cs="Arial"/>
          <w:highlight w:val="yellow"/>
        </w:rPr>
        <w:t xml:space="preserve"> ponencia: pendiente</w:t>
      </w:r>
    </w:p>
    <w:p w14:paraId="5E0A9423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</w:p>
    <w:p w14:paraId="56E1EA0A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</w:p>
    <w:p w14:paraId="1C6B4000" w14:textId="54B29A80" w:rsidR="005F430B" w:rsidRPr="00624F2A" w:rsidRDefault="005F430B" w:rsidP="005F430B">
      <w:pPr>
        <w:spacing w:after="0" w:line="240" w:lineRule="auto"/>
        <w:jc w:val="both"/>
        <w:rPr>
          <w:rFonts w:ascii="Helvetica" w:hAnsi="Helvetica"/>
          <w:b/>
          <w:bCs/>
        </w:rPr>
      </w:pPr>
      <w:r w:rsidRPr="00624F2A">
        <w:rPr>
          <w:rFonts w:ascii="Helvetica" w:hAnsi="Helvetica"/>
          <w:b/>
          <w:bCs/>
        </w:rPr>
        <w:t>Ponencias Estadística</w:t>
      </w:r>
    </w:p>
    <w:p w14:paraId="2A7402B0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</w:p>
    <w:p w14:paraId="3481A6B8" w14:textId="77777777" w:rsidR="005F430B" w:rsidRPr="00624F2A" w:rsidRDefault="005F430B" w:rsidP="005F430B">
      <w:pPr>
        <w:pStyle w:val="Prrafodelista"/>
        <w:numPr>
          <w:ilvl w:val="0"/>
          <w:numId w:val="14"/>
        </w:numPr>
        <w:shd w:val="clear" w:color="auto" w:fill="FFFFFF"/>
        <w:spacing w:after="0"/>
        <w:jc w:val="both"/>
        <w:rPr>
          <w:rFonts w:ascii="Helvetica" w:eastAsia="Times New Roman" w:hAnsi="Helvetica" w:cs="Arial"/>
          <w:b/>
          <w:color w:val="auto"/>
        </w:rPr>
      </w:pPr>
      <w:r w:rsidRPr="00624F2A">
        <w:rPr>
          <w:rFonts w:ascii="Helvetica" w:eastAsia="Times New Roman" w:hAnsi="Helvetica" w:cs="Arial"/>
          <w:b/>
          <w:color w:val="auto"/>
        </w:rPr>
        <w:lastRenderedPageBreak/>
        <w:t>Título de la ponencia: pendiente</w:t>
      </w:r>
    </w:p>
    <w:p w14:paraId="73720DEA" w14:textId="36CE5DE4" w:rsidR="003035C3" w:rsidRPr="00624F2A" w:rsidRDefault="003035C3" w:rsidP="005F430B">
      <w:pPr>
        <w:pStyle w:val="Prrafodelista"/>
        <w:shd w:val="clear" w:color="auto" w:fill="FFFFFF"/>
        <w:spacing w:after="0"/>
        <w:ind w:left="360" w:firstLine="0"/>
        <w:jc w:val="both"/>
        <w:rPr>
          <w:rFonts w:ascii="Helvetica" w:eastAsia="Times New Roman" w:hAnsi="Helvetica" w:cs="Arial"/>
          <w:b/>
          <w:color w:val="auto"/>
        </w:rPr>
      </w:pPr>
      <w:r w:rsidRPr="00624F2A">
        <w:rPr>
          <w:rFonts w:ascii="Helvetica" w:eastAsia="Times New Roman" w:hAnsi="Helvetica" w:cs="Arial"/>
        </w:rPr>
        <w:t>TULIA ESTER RIVERA</w:t>
      </w:r>
      <w:r w:rsidR="005F430B" w:rsidRPr="00624F2A">
        <w:rPr>
          <w:rFonts w:ascii="Helvetica" w:eastAsia="Times New Roman" w:hAnsi="Helvetica" w:cs="Arial"/>
        </w:rPr>
        <w:t xml:space="preserve">, </w:t>
      </w:r>
      <w:r w:rsidRPr="00624F2A">
        <w:rPr>
          <w:rFonts w:ascii="Helvetica" w:eastAsia="Times New Roman" w:hAnsi="Helvetica" w:cs="Arial"/>
          <w:color w:val="auto"/>
        </w:rPr>
        <w:t>trivera</w:t>
      </w:r>
      <w:hyperlink r:id="rId28" w:history="1">
        <w:r w:rsidRPr="00624F2A">
          <w:rPr>
            <w:rStyle w:val="Hipervnculo"/>
            <w:rFonts w:ascii="Helvetica" w:eastAsia="Times New Roman" w:hAnsi="Helvetica" w:cs="Arial"/>
            <w:color w:val="auto"/>
          </w:rPr>
          <w:t>@uis.edu.co</w:t>
        </w:r>
      </w:hyperlink>
    </w:p>
    <w:p w14:paraId="798CAD36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</w:p>
    <w:p w14:paraId="24DDDD57" w14:textId="37A8F727" w:rsidR="003035C3" w:rsidRPr="00624F2A" w:rsidRDefault="005F430B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  <w:highlight w:val="yellow"/>
        </w:rPr>
      </w:pPr>
      <w:r w:rsidRPr="00624F2A">
        <w:rPr>
          <w:rFonts w:ascii="Helvetica" w:eastAsia="Times New Roman" w:hAnsi="Helvetica" w:cs="Arial"/>
          <w:highlight w:val="yellow"/>
        </w:rPr>
        <w:t>Hoja de vida</w:t>
      </w:r>
    </w:p>
    <w:p w14:paraId="6E811BA8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  <w:highlight w:val="yellow"/>
        </w:rPr>
      </w:pPr>
    </w:p>
    <w:p w14:paraId="6A0F000D" w14:textId="71546263" w:rsidR="003035C3" w:rsidRPr="00624F2A" w:rsidRDefault="005F430B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  <w:proofErr w:type="spellStart"/>
      <w:r w:rsidRPr="00624F2A">
        <w:rPr>
          <w:rFonts w:ascii="Helvetica" w:eastAsia="Times New Roman" w:hAnsi="Helvetica" w:cs="Arial"/>
          <w:highlight w:val="yellow"/>
        </w:rPr>
        <w:t>Resúmen</w:t>
      </w:r>
      <w:proofErr w:type="spellEnd"/>
      <w:r w:rsidRPr="00624F2A">
        <w:rPr>
          <w:rFonts w:ascii="Helvetica" w:eastAsia="Times New Roman" w:hAnsi="Helvetica" w:cs="Arial"/>
          <w:highlight w:val="yellow"/>
        </w:rPr>
        <w:t xml:space="preserve"> ponencia: pendiente</w:t>
      </w:r>
    </w:p>
    <w:p w14:paraId="5C81F506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</w:p>
    <w:p w14:paraId="00A1BC27" w14:textId="77777777" w:rsidR="003035C3" w:rsidRPr="00624F2A" w:rsidRDefault="003035C3" w:rsidP="005F430B">
      <w:pPr>
        <w:shd w:val="clear" w:color="auto" w:fill="FFFFFF"/>
        <w:spacing w:after="0" w:line="240" w:lineRule="auto"/>
        <w:rPr>
          <w:rFonts w:ascii="Helvetica" w:eastAsia="Times New Roman" w:hAnsi="Helvetica" w:cs="Arial"/>
        </w:rPr>
      </w:pPr>
    </w:p>
    <w:p w14:paraId="2C77E09E" w14:textId="77777777" w:rsidR="005F430B" w:rsidRPr="00624F2A" w:rsidRDefault="003035C3" w:rsidP="005F430B">
      <w:pPr>
        <w:pStyle w:val="Prrafodelista"/>
        <w:numPr>
          <w:ilvl w:val="0"/>
          <w:numId w:val="14"/>
        </w:numPr>
        <w:shd w:val="clear" w:color="auto" w:fill="FFFFFF"/>
        <w:spacing w:after="0"/>
        <w:jc w:val="both"/>
        <w:rPr>
          <w:rFonts w:ascii="Helvetica" w:eastAsia="Times New Roman" w:hAnsi="Helvetica" w:cs="Arial"/>
          <w:b/>
          <w:color w:val="auto"/>
        </w:rPr>
      </w:pPr>
      <w:r w:rsidRPr="00624F2A">
        <w:rPr>
          <w:rFonts w:ascii="Helvetica" w:eastAsia="Times New Roman" w:hAnsi="Helvetica" w:cs="Arial"/>
          <w:b/>
          <w:color w:val="auto"/>
        </w:rPr>
        <w:t>TÍTULO DE LA PONENCIA: PENDIENTE</w:t>
      </w:r>
    </w:p>
    <w:p w14:paraId="34E096FC" w14:textId="6EA87066" w:rsidR="003035C3" w:rsidRPr="00624F2A" w:rsidRDefault="005F430B" w:rsidP="005F430B">
      <w:pPr>
        <w:pStyle w:val="Prrafodelista"/>
        <w:shd w:val="clear" w:color="auto" w:fill="FFFFFF"/>
        <w:spacing w:after="0"/>
        <w:ind w:left="360" w:firstLine="0"/>
        <w:jc w:val="both"/>
        <w:rPr>
          <w:rFonts w:ascii="Helvetica" w:eastAsia="Times New Roman" w:hAnsi="Helvetica" w:cs="Arial"/>
          <w:b/>
        </w:rPr>
      </w:pPr>
      <w:r w:rsidRPr="00624F2A">
        <w:rPr>
          <w:rFonts w:ascii="Helvetica" w:hAnsi="Helvetica" w:cs="Arial"/>
          <w:shd w:val="clear" w:color="auto" w:fill="FFFFFF"/>
          <w:lang w:val="es-CO"/>
        </w:rPr>
        <w:t xml:space="preserve">Clara rojas, </w:t>
      </w:r>
    </w:p>
    <w:p w14:paraId="270D0403" w14:textId="77777777" w:rsidR="003035C3" w:rsidRPr="00624F2A" w:rsidRDefault="003035C3" w:rsidP="005F430B">
      <w:pPr>
        <w:pStyle w:val="Ttulo3"/>
        <w:numPr>
          <w:ilvl w:val="0"/>
          <w:numId w:val="35"/>
        </w:numPr>
        <w:spacing w:before="0"/>
        <w:rPr>
          <w:rFonts w:ascii="Helvetica" w:hAnsi="Helvetica"/>
          <w:b w:val="0"/>
          <w:bCs w:val="0"/>
          <w:color w:val="auto"/>
          <w:sz w:val="22"/>
        </w:rPr>
      </w:pPr>
      <w:r w:rsidRPr="00624F2A">
        <w:rPr>
          <w:rFonts w:ascii="Helvetica" w:hAnsi="Helvetica" w:cs="Arial"/>
          <w:b w:val="0"/>
          <w:bCs w:val="0"/>
          <w:color w:val="auto"/>
          <w:sz w:val="22"/>
          <w:shd w:val="clear" w:color="auto" w:fill="FFFFFF"/>
        </w:rPr>
        <w:t>Universidad Pedagógica y Tecnológica de Colombia</w:t>
      </w:r>
    </w:p>
    <w:p w14:paraId="086B5D46" w14:textId="77777777" w:rsidR="003035C3" w:rsidRPr="00624F2A" w:rsidRDefault="003035C3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</w:p>
    <w:p w14:paraId="40B96AD6" w14:textId="77777777" w:rsidR="005F430B" w:rsidRPr="00624F2A" w:rsidRDefault="005F430B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  <w:highlight w:val="yellow"/>
        </w:rPr>
      </w:pPr>
      <w:r w:rsidRPr="00624F2A">
        <w:rPr>
          <w:rFonts w:ascii="Helvetica" w:eastAsia="Times New Roman" w:hAnsi="Helvetica" w:cs="Arial"/>
          <w:highlight w:val="yellow"/>
        </w:rPr>
        <w:t>Hoja de vida</w:t>
      </w:r>
    </w:p>
    <w:p w14:paraId="24446E8F" w14:textId="77777777" w:rsidR="005F430B" w:rsidRPr="00624F2A" w:rsidRDefault="005F430B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  <w:highlight w:val="yellow"/>
        </w:rPr>
      </w:pPr>
    </w:p>
    <w:p w14:paraId="70521D1E" w14:textId="77777777" w:rsidR="005F430B" w:rsidRPr="00624F2A" w:rsidRDefault="005F430B" w:rsidP="005F430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Arial"/>
        </w:rPr>
      </w:pPr>
      <w:proofErr w:type="spellStart"/>
      <w:r w:rsidRPr="00624F2A">
        <w:rPr>
          <w:rFonts w:ascii="Helvetica" w:eastAsia="Times New Roman" w:hAnsi="Helvetica" w:cs="Arial"/>
          <w:highlight w:val="yellow"/>
        </w:rPr>
        <w:t>Resúmen</w:t>
      </w:r>
      <w:proofErr w:type="spellEnd"/>
      <w:r w:rsidRPr="00624F2A">
        <w:rPr>
          <w:rFonts w:ascii="Helvetica" w:eastAsia="Times New Roman" w:hAnsi="Helvetica" w:cs="Arial"/>
          <w:highlight w:val="yellow"/>
        </w:rPr>
        <w:t xml:space="preserve"> ponencia: pendiente</w:t>
      </w:r>
    </w:p>
    <w:p w14:paraId="2ADC3985" w14:textId="77777777" w:rsidR="003035C3" w:rsidRPr="00624F2A" w:rsidRDefault="003035C3" w:rsidP="005F430B">
      <w:pPr>
        <w:shd w:val="clear" w:color="auto" w:fill="FFFFFF"/>
        <w:spacing w:after="0" w:line="240" w:lineRule="auto"/>
        <w:rPr>
          <w:rFonts w:ascii="Helvetica" w:eastAsia="Times New Roman" w:hAnsi="Helvetica" w:cs="Arial"/>
        </w:rPr>
      </w:pPr>
    </w:p>
    <w:p w14:paraId="6C86F412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</w:rPr>
      </w:pPr>
    </w:p>
    <w:p w14:paraId="05F946EE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  <w:b/>
        </w:rPr>
      </w:pPr>
      <w:r w:rsidRPr="00624F2A">
        <w:rPr>
          <w:rFonts w:ascii="Helvetica" w:hAnsi="Helvetica"/>
          <w:b/>
        </w:rPr>
        <w:t>INFORMACIÓN DE CONTACTO</w:t>
      </w:r>
    </w:p>
    <w:p w14:paraId="4722DD78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</w:rPr>
      </w:pPr>
    </w:p>
    <w:p w14:paraId="1F972999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</w:rPr>
      </w:pPr>
      <w:r w:rsidRPr="00624F2A">
        <w:rPr>
          <w:rFonts w:ascii="Helvetica" w:hAnsi="Helvetica"/>
        </w:rPr>
        <w:t>HERNÁN DARÍO TORO ZAPATA</w:t>
      </w:r>
    </w:p>
    <w:p w14:paraId="0523A6BB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</w:rPr>
      </w:pPr>
      <w:r w:rsidRPr="00624F2A">
        <w:rPr>
          <w:rFonts w:ascii="Helvetica" w:hAnsi="Helvetica"/>
        </w:rPr>
        <w:t xml:space="preserve">Director de Licenciatura en Matemáticas </w:t>
      </w:r>
    </w:p>
    <w:p w14:paraId="43C006BC" w14:textId="50BD16C9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</w:rPr>
      </w:pPr>
      <w:r w:rsidRPr="00624F2A">
        <w:rPr>
          <w:rFonts w:ascii="Helvetica" w:hAnsi="Helvetica"/>
        </w:rPr>
        <w:t xml:space="preserve">Email: </w:t>
      </w:r>
      <w:hyperlink r:id="rId29" w:history="1">
        <w:r w:rsidR="005F430B" w:rsidRPr="00624F2A">
          <w:rPr>
            <w:rStyle w:val="Hipervnculo"/>
            <w:rFonts w:ascii="Helvetica" w:hAnsi="Helvetica"/>
          </w:rPr>
          <w:t>licenciaturaenmatemáticas@uniquindio.edu.co</w:t>
        </w:r>
      </w:hyperlink>
      <w:r w:rsidRPr="00624F2A">
        <w:rPr>
          <w:rFonts w:ascii="Helvetica" w:hAnsi="Helvetica"/>
        </w:rPr>
        <w:t xml:space="preserve"> </w:t>
      </w:r>
    </w:p>
    <w:p w14:paraId="38CF39FB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</w:rPr>
      </w:pPr>
      <w:r w:rsidRPr="00624F2A">
        <w:rPr>
          <w:rFonts w:ascii="Helvetica" w:hAnsi="Helvetica"/>
        </w:rPr>
        <w:t>Tel: +57 6 7379000 ext. 382</w:t>
      </w:r>
    </w:p>
    <w:p w14:paraId="00F02A4E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</w:rPr>
      </w:pPr>
    </w:p>
    <w:p w14:paraId="189396D4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</w:rPr>
      </w:pPr>
      <w:r w:rsidRPr="00624F2A">
        <w:rPr>
          <w:rFonts w:ascii="Helvetica" w:hAnsi="Helvetica"/>
        </w:rPr>
        <w:t>MÓNICA JHOANA MESA MAZO</w:t>
      </w:r>
    </w:p>
    <w:p w14:paraId="710E0819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  <w:lang w:val="en-US"/>
        </w:rPr>
      </w:pPr>
      <w:proofErr w:type="spellStart"/>
      <w:r w:rsidRPr="00624F2A">
        <w:rPr>
          <w:rFonts w:ascii="Helvetica" w:hAnsi="Helvetica"/>
          <w:lang w:val="en-US"/>
        </w:rPr>
        <w:t>Coordinadora</w:t>
      </w:r>
      <w:proofErr w:type="spellEnd"/>
      <w:r w:rsidRPr="00624F2A">
        <w:rPr>
          <w:rFonts w:ascii="Helvetica" w:hAnsi="Helvetica"/>
          <w:lang w:val="en-US"/>
        </w:rPr>
        <w:t xml:space="preserve"> del 5 Workshop EMEM 2019</w:t>
      </w:r>
    </w:p>
    <w:p w14:paraId="42599E8E" w14:textId="77777777" w:rsidR="004A716B" w:rsidRPr="00624F2A" w:rsidRDefault="004A716B" w:rsidP="005F430B">
      <w:pPr>
        <w:spacing w:after="0" w:line="240" w:lineRule="auto"/>
        <w:contextualSpacing/>
        <w:mirrorIndents/>
        <w:rPr>
          <w:rFonts w:ascii="Helvetica" w:hAnsi="Helvetica"/>
          <w:lang w:val="en-US"/>
        </w:rPr>
      </w:pPr>
      <w:r w:rsidRPr="00624F2A">
        <w:rPr>
          <w:rFonts w:ascii="Helvetica" w:hAnsi="Helvetica"/>
          <w:lang w:val="en-US"/>
        </w:rPr>
        <w:t xml:space="preserve">Email: </w:t>
      </w:r>
      <w:hyperlink r:id="rId30" w:history="1">
        <w:r w:rsidRPr="00624F2A">
          <w:rPr>
            <w:rStyle w:val="Hipervnculo"/>
            <w:rFonts w:ascii="Helvetica" w:hAnsi="Helvetica"/>
            <w:color w:val="auto"/>
            <w:lang w:val="en-US"/>
          </w:rPr>
          <w:t>mjmesa@uniquindio.edu.co</w:t>
        </w:r>
      </w:hyperlink>
      <w:r w:rsidRPr="00624F2A">
        <w:rPr>
          <w:rFonts w:ascii="Helvetica" w:hAnsi="Helvetica"/>
          <w:lang w:val="en-US"/>
        </w:rPr>
        <w:t xml:space="preserve"> </w:t>
      </w:r>
    </w:p>
    <w:p w14:paraId="7AE40FC1" w14:textId="0B330DAA" w:rsidR="00761215" w:rsidRPr="00624F2A" w:rsidRDefault="00761215" w:rsidP="005F430B">
      <w:pPr>
        <w:spacing w:after="0" w:line="240" w:lineRule="auto"/>
        <w:contextualSpacing/>
        <w:mirrorIndents/>
        <w:rPr>
          <w:rFonts w:ascii="Helvetica" w:hAnsi="Helvetica"/>
          <w:lang w:val="en-US"/>
        </w:rPr>
      </w:pPr>
    </w:p>
    <w:p w14:paraId="52787026" w14:textId="4FF7D299" w:rsidR="005F430B" w:rsidRPr="00624F2A" w:rsidRDefault="005F430B" w:rsidP="005F430B">
      <w:pPr>
        <w:spacing w:after="0" w:line="240" w:lineRule="auto"/>
        <w:contextualSpacing/>
        <w:mirrorIndents/>
        <w:rPr>
          <w:rFonts w:ascii="Helvetica" w:hAnsi="Helvetica"/>
        </w:rPr>
      </w:pPr>
      <w:r w:rsidRPr="00624F2A">
        <w:rPr>
          <w:rFonts w:ascii="Helvetica" w:hAnsi="Helvetica"/>
        </w:rPr>
        <w:t>DIANA JULIÉ HINCAPIÉ</w:t>
      </w:r>
    </w:p>
    <w:p w14:paraId="2C267295" w14:textId="65D623BC" w:rsidR="00DF5BE2" w:rsidRPr="00624F2A" w:rsidRDefault="00DF5BE2" w:rsidP="005F430B">
      <w:pPr>
        <w:spacing w:after="0" w:line="240" w:lineRule="auto"/>
        <w:contextualSpacing/>
        <w:mirrorIndents/>
        <w:rPr>
          <w:rFonts w:ascii="Helvetica" w:hAnsi="Helvetica"/>
          <w:lang w:val="es-CO"/>
        </w:rPr>
      </w:pPr>
      <w:r w:rsidRPr="00624F2A">
        <w:rPr>
          <w:rFonts w:ascii="Helvetica" w:hAnsi="Helvetica"/>
          <w:lang w:val="es-CO"/>
        </w:rPr>
        <w:t xml:space="preserve">Coordinadora de internacionalización, Licenciatura en Matemáicas </w:t>
      </w:r>
    </w:p>
    <w:p w14:paraId="717338B8" w14:textId="4470683D" w:rsidR="005F430B" w:rsidRPr="00624F2A" w:rsidRDefault="005F430B" w:rsidP="005F430B">
      <w:pPr>
        <w:spacing w:after="0" w:line="240" w:lineRule="auto"/>
        <w:contextualSpacing/>
        <w:mirrorIndents/>
        <w:rPr>
          <w:rFonts w:ascii="Helvetica" w:hAnsi="Helvetica"/>
          <w:lang w:val="es-CO"/>
        </w:rPr>
      </w:pPr>
      <w:r w:rsidRPr="00624F2A">
        <w:rPr>
          <w:rFonts w:ascii="Helvetica" w:hAnsi="Helvetica"/>
          <w:lang w:val="es-CO"/>
        </w:rPr>
        <w:t>Representante ante la Red CLEMA</w:t>
      </w:r>
    </w:p>
    <w:p w14:paraId="6C53DFA8" w14:textId="2FFA2ED9" w:rsidR="005F430B" w:rsidRPr="00587F2A" w:rsidRDefault="005F430B" w:rsidP="005F430B">
      <w:pPr>
        <w:spacing w:after="0" w:line="240" w:lineRule="auto"/>
        <w:contextualSpacing/>
        <w:mirrorIndents/>
        <w:rPr>
          <w:rFonts w:ascii="Helvetica" w:hAnsi="Helvetica"/>
          <w:lang w:val="es-CO"/>
        </w:rPr>
      </w:pPr>
      <w:r w:rsidRPr="00587F2A">
        <w:rPr>
          <w:rFonts w:ascii="Helvetica" w:hAnsi="Helvetica"/>
          <w:lang w:val="es-CO"/>
        </w:rPr>
        <w:t xml:space="preserve">Email: </w:t>
      </w:r>
      <w:hyperlink r:id="rId31" w:history="1">
        <w:r w:rsidRPr="00587F2A">
          <w:rPr>
            <w:rStyle w:val="Hipervnculo"/>
            <w:rFonts w:ascii="Helvetica" w:hAnsi="Helvetica"/>
            <w:lang w:val="es-CO"/>
          </w:rPr>
          <w:t>djhincapie@uniquindio.edu.co</w:t>
        </w:r>
      </w:hyperlink>
      <w:r w:rsidRPr="00587F2A">
        <w:rPr>
          <w:rFonts w:ascii="Helvetica" w:hAnsi="Helvetica"/>
          <w:lang w:val="es-CO"/>
        </w:rPr>
        <w:t xml:space="preserve"> </w:t>
      </w:r>
    </w:p>
    <w:p w14:paraId="409FEDF4" w14:textId="77777777" w:rsidR="005F430B" w:rsidRPr="00587F2A" w:rsidRDefault="005F430B" w:rsidP="005F430B">
      <w:pPr>
        <w:spacing w:after="0" w:line="240" w:lineRule="auto"/>
        <w:contextualSpacing/>
        <w:mirrorIndents/>
        <w:rPr>
          <w:rFonts w:ascii="Helvetica" w:hAnsi="Helvetica"/>
          <w:lang w:val="es-CO"/>
        </w:rPr>
      </w:pPr>
    </w:p>
    <w:sectPr w:rsidR="005F430B" w:rsidRPr="00587F2A" w:rsidSect="00DD0C7F">
      <w:headerReference w:type="default" r:id="rId32"/>
      <w:footerReference w:type="default" r:id="rId33"/>
      <w:type w:val="continuous"/>
      <w:pgSz w:w="11906" w:h="16838" w:code="9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48BAE" w14:textId="77777777" w:rsidR="004F043A" w:rsidRDefault="004F043A" w:rsidP="00590471">
      <w:r>
        <w:separator/>
      </w:r>
    </w:p>
  </w:endnote>
  <w:endnote w:type="continuationSeparator" w:id="0">
    <w:p w14:paraId="04C6395C" w14:textId="77777777" w:rsidR="004F043A" w:rsidRDefault="004F043A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86EA9" w14:textId="77777777" w:rsidR="00EF2327" w:rsidRDefault="00EF2327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ABEE5E6" wp14:editId="78867919">
          <wp:simplePos x="0" y="0"/>
          <wp:positionH relativeFrom="margin">
            <wp:posOffset>-720090</wp:posOffset>
          </wp:positionH>
          <wp:positionV relativeFrom="margin">
            <wp:posOffset>8883650</wp:posOffset>
          </wp:positionV>
          <wp:extent cx="7543800" cy="106045"/>
          <wp:effectExtent l="0" t="0" r="0" b="8255"/>
          <wp:wrapSquare wrapText="bothSides"/>
          <wp:docPr id="8" name="Imagen 8" descr="C:\Users\jsoto\AppData\Local\Microsoft\Windows\INetCache\Content.Word\Captu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soto\AppData\Local\Microsoft\Windows\INetCache\Content.Word\Captu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409C6" w14:textId="77777777" w:rsidR="004F043A" w:rsidRDefault="004F043A" w:rsidP="00590471">
      <w:r>
        <w:separator/>
      </w:r>
    </w:p>
  </w:footnote>
  <w:footnote w:type="continuationSeparator" w:id="0">
    <w:p w14:paraId="7A1A57D0" w14:textId="77777777" w:rsidR="004F043A" w:rsidRDefault="004F043A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1EA88" w14:textId="39D740CE" w:rsidR="00590471" w:rsidRDefault="004A716B" w:rsidP="00060042">
    <w:pPr>
      <w:pStyle w:val="Textoindependiente"/>
    </w:pPr>
    <w:r w:rsidRPr="004A716B">
      <w:rPr>
        <w:noProof/>
        <w:lang w:val="es-CO" w:eastAsia="es-CO"/>
      </w:rPr>
      <w:drawing>
        <wp:anchor distT="0" distB="0" distL="114300" distR="114300" simplePos="0" relativeHeight="251663360" behindDoc="1" locked="0" layoutInCell="1" allowOverlap="1" wp14:anchorId="1D684988" wp14:editId="2CBA2FC5">
          <wp:simplePos x="0" y="0"/>
          <wp:positionH relativeFrom="rightMargin">
            <wp:posOffset>-365832</wp:posOffset>
          </wp:positionH>
          <wp:positionV relativeFrom="paragraph">
            <wp:posOffset>-21265</wp:posOffset>
          </wp:positionV>
          <wp:extent cx="808074" cy="808074"/>
          <wp:effectExtent l="0" t="0" r="0" b="0"/>
          <wp:wrapNone/>
          <wp:docPr id="1" name="Imagen 1" descr="G:\Mi unidad\Director_LIC_MAT\AUTOEVALUACION\F Extensión y Desarrollo Social\Eventos\Workshop EMEM 2019\PosterEMEM2019\LogoEME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:\Mi unidad\Director_LIC_MAT\AUTOEVALUACION\F Extensión y Desarrollo Social\Eventos\Workshop EMEM 2019\PosterEMEM2019\LogoEME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75" cy="8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716B">
      <w:rPr>
        <w:noProof/>
        <w:lang w:val="es-CO" w:eastAsia="es-CO"/>
      </w:rPr>
      <w:drawing>
        <wp:anchor distT="0" distB="0" distL="114300" distR="114300" simplePos="0" relativeHeight="251662336" behindDoc="1" locked="0" layoutInCell="1" allowOverlap="1" wp14:anchorId="21A4F993" wp14:editId="0C318D87">
          <wp:simplePos x="0" y="0"/>
          <wp:positionH relativeFrom="column">
            <wp:posOffset>5059946</wp:posOffset>
          </wp:positionH>
          <wp:positionV relativeFrom="paragraph">
            <wp:posOffset>-21324</wp:posOffset>
          </wp:positionV>
          <wp:extent cx="648757" cy="859002"/>
          <wp:effectExtent l="0" t="0" r="0" b="0"/>
          <wp:wrapNone/>
          <wp:docPr id="5" name="Imagen 5" descr="G:\Mi unidad\Director_LIC_MAT\AUTOEVALUACION\F Extensión y Desarrollo Social\Eventos\Workshop EMEM 2019\PosterEMEM2019\Matematic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G:\Mi unidad\Director_LIC_MAT\AUTOEVALUACION\F Extensión y Desarrollo Social\Eventos\Workshop EMEM 2019\PosterEMEM2019\Matematica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757" cy="8590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2327"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EF57747" wp14:editId="6ACE33B6">
          <wp:simplePos x="0" y="0"/>
          <wp:positionH relativeFrom="margin">
            <wp:posOffset>-308950</wp:posOffset>
          </wp:positionH>
          <wp:positionV relativeFrom="margin">
            <wp:posOffset>-1473865</wp:posOffset>
          </wp:positionV>
          <wp:extent cx="981075" cy="1223010"/>
          <wp:effectExtent l="0" t="0" r="9525" b="0"/>
          <wp:wrapSquare wrapText="bothSides"/>
          <wp:docPr id="4" name="Imagen 4" descr="C:\Users\jsoto\AppData\Local\Microsoft\Windows\INetCache\Content.Word\u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jsoto\AppData\Local\Microsoft\Windows\INetCache\Content.Word\uq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122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2327">
      <w:rPr>
        <w:noProof/>
        <w:lang w:val="es-CO" w:eastAsia="es-CO"/>
      </w:rPr>
      <w:drawing>
        <wp:anchor distT="0" distB="0" distL="114300" distR="114300" simplePos="0" relativeHeight="251658239" behindDoc="1" locked="0" layoutInCell="1" allowOverlap="1" wp14:anchorId="3D1C2FB1" wp14:editId="7B488248">
          <wp:simplePos x="0" y="0"/>
          <wp:positionH relativeFrom="margin">
            <wp:posOffset>-709930</wp:posOffset>
          </wp:positionH>
          <wp:positionV relativeFrom="margin">
            <wp:posOffset>-1706880</wp:posOffset>
          </wp:positionV>
          <wp:extent cx="7545600" cy="1202400"/>
          <wp:effectExtent l="0" t="0" r="0" b="0"/>
          <wp:wrapNone/>
          <wp:docPr id="9" name="Imagen 9" descr="C:\Users\jsoto\AppData\Local\Microsoft\Windows\INetCache\Content.Word\Captu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soto\AppData\Local\Microsoft\Windows\INetCache\Content.Word\Captura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894"/>
                  <a:stretch>
                    <a:fillRect/>
                  </a:stretch>
                </pic:blipFill>
                <pic:spPr bwMode="auto">
                  <a:xfrm>
                    <a:off x="0" y="0"/>
                    <a:ext cx="7545600" cy="12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0042" w:rsidRPr="00060042">
      <w:rPr>
        <w:noProof/>
        <w:lang w:bidi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C00D6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00AB5625"/>
    <w:multiLevelType w:val="hybridMultilevel"/>
    <w:tmpl w:val="02D6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B6AEA"/>
    <w:multiLevelType w:val="hybridMultilevel"/>
    <w:tmpl w:val="5FC4503A"/>
    <w:lvl w:ilvl="0" w:tplc="BEE4A188">
      <w:start w:val="4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3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A370A"/>
    <w:multiLevelType w:val="hybridMultilevel"/>
    <w:tmpl w:val="6A2A34DA"/>
    <w:lvl w:ilvl="0" w:tplc="0C962584">
      <w:numFmt w:val="bullet"/>
      <w:lvlText w:val="-"/>
      <w:lvlJc w:val="left"/>
      <w:pPr>
        <w:ind w:left="1080" w:hanging="360"/>
      </w:pPr>
      <w:rPr>
        <w:rFonts w:ascii="Helvetica" w:eastAsia="Times New Roman" w:hAnsi="Helvetica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842F25"/>
    <w:multiLevelType w:val="hybridMultilevel"/>
    <w:tmpl w:val="C8804C72"/>
    <w:lvl w:ilvl="0" w:tplc="040A001B">
      <w:start w:val="1"/>
      <w:numFmt w:val="lowerRoman"/>
      <w:lvlText w:val="%1."/>
      <w:lvlJc w:val="righ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4F54DC"/>
    <w:multiLevelType w:val="hybridMultilevel"/>
    <w:tmpl w:val="0C743FE4"/>
    <w:lvl w:ilvl="0" w:tplc="255EEC26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780311"/>
    <w:multiLevelType w:val="hybridMultilevel"/>
    <w:tmpl w:val="87D4568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64E8E"/>
    <w:multiLevelType w:val="hybridMultilevel"/>
    <w:tmpl w:val="A35446F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B447FF"/>
    <w:multiLevelType w:val="hybridMultilevel"/>
    <w:tmpl w:val="310A9342"/>
    <w:lvl w:ilvl="0" w:tplc="23FE36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787B05"/>
    <w:multiLevelType w:val="hybridMultilevel"/>
    <w:tmpl w:val="8BC8EB06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813E3"/>
    <w:multiLevelType w:val="hybridMultilevel"/>
    <w:tmpl w:val="DE1A4D1C"/>
    <w:lvl w:ilvl="0" w:tplc="A2EA8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F20B5"/>
    <w:multiLevelType w:val="hybridMultilevel"/>
    <w:tmpl w:val="0B925CB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E10A0"/>
    <w:multiLevelType w:val="hybridMultilevel"/>
    <w:tmpl w:val="0B2041C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0686A"/>
    <w:multiLevelType w:val="hybridMultilevel"/>
    <w:tmpl w:val="02D614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9D7"/>
    <w:multiLevelType w:val="hybridMultilevel"/>
    <w:tmpl w:val="97C28534"/>
    <w:lvl w:ilvl="0" w:tplc="E0BAF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43193"/>
    <w:multiLevelType w:val="hybridMultilevel"/>
    <w:tmpl w:val="8FD210AE"/>
    <w:lvl w:ilvl="0" w:tplc="0C962584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63061"/>
    <w:multiLevelType w:val="hybridMultilevel"/>
    <w:tmpl w:val="39F0FB8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8652EC">
      <w:numFmt w:val="bullet"/>
      <w:lvlText w:val="-"/>
      <w:lvlJc w:val="left"/>
      <w:pPr>
        <w:ind w:left="1800" w:hanging="360"/>
      </w:pPr>
      <w:rPr>
        <w:rFonts w:ascii="Helvetica" w:eastAsia="Times New Roman" w:hAnsi="Helvetica" w:cs="Arial" w:hint="default"/>
        <w:b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B23C4A"/>
    <w:multiLevelType w:val="hybridMultilevel"/>
    <w:tmpl w:val="286E8F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0592F"/>
    <w:multiLevelType w:val="hybridMultilevel"/>
    <w:tmpl w:val="3C6C614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C5567"/>
    <w:multiLevelType w:val="hybridMultilevel"/>
    <w:tmpl w:val="74E01AF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300E5"/>
    <w:multiLevelType w:val="hybridMultilevel"/>
    <w:tmpl w:val="232A8DCA"/>
    <w:lvl w:ilvl="0" w:tplc="82546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013EE"/>
    <w:multiLevelType w:val="hybridMultilevel"/>
    <w:tmpl w:val="85F0DBAA"/>
    <w:lvl w:ilvl="0" w:tplc="0C962584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72A9E"/>
    <w:multiLevelType w:val="hybridMultilevel"/>
    <w:tmpl w:val="9EA47E16"/>
    <w:lvl w:ilvl="0" w:tplc="0B02A7DE">
      <w:start w:val="5"/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FF5C5F"/>
    <w:multiLevelType w:val="hybridMultilevel"/>
    <w:tmpl w:val="B2BEAA6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30C04"/>
    <w:multiLevelType w:val="hybridMultilevel"/>
    <w:tmpl w:val="A5B6A5B6"/>
    <w:lvl w:ilvl="0" w:tplc="4DE84572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1C0413"/>
    <w:multiLevelType w:val="hybridMultilevel"/>
    <w:tmpl w:val="9F5CF5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956DD"/>
    <w:multiLevelType w:val="hybridMultilevel"/>
    <w:tmpl w:val="66809A16"/>
    <w:lvl w:ilvl="0" w:tplc="0C962584">
      <w:numFmt w:val="bullet"/>
      <w:lvlText w:val="-"/>
      <w:lvlJc w:val="left"/>
      <w:pPr>
        <w:ind w:left="1080" w:hanging="360"/>
      </w:pPr>
      <w:rPr>
        <w:rFonts w:ascii="Helvetica" w:eastAsia="Times New Roman" w:hAnsi="Helvetica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403AE0"/>
    <w:multiLevelType w:val="hybridMultilevel"/>
    <w:tmpl w:val="E1B2F1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706C2"/>
    <w:multiLevelType w:val="hybridMultilevel"/>
    <w:tmpl w:val="C8B68A1E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5784B"/>
    <w:multiLevelType w:val="hybridMultilevel"/>
    <w:tmpl w:val="2DEC2AB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83F83"/>
    <w:multiLevelType w:val="hybridMultilevel"/>
    <w:tmpl w:val="A12A51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E1B3D"/>
    <w:multiLevelType w:val="hybridMultilevel"/>
    <w:tmpl w:val="4B14C26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804148"/>
    <w:multiLevelType w:val="hybridMultilevel"/>
    <w:tmpl w:val="686E9B2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81AAB"/>
    <w:multiLevelType w:val="hybridMultilevel"/>
    <w:tmpl w:val="F516DA5A"/>
    <w:lvl w:ilvl="0" w:tplc="EEF4B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32"/>
  </w:num>
  <w:num w:numId="6">
    <w:abstractNumId w:val="3"/>
  </w:num>
  <w:num w:numId="7">
    <w:abstractNumId w:val="19"/>
  </w:num>
  <w:num w:numId="8">
    <w:abstractNumId w:val="25"/>
  </w:num>
  <w:num w:numId="9">
    <w:abstractNumId w:val="27"/>
  </w:num>
  <w:num w:numId="10">
    <w:abstractNumId w:val="24"/>
  </w:num>
  <w:num w:numId="11">
    <w:abstractNumId w:val="9"/>
  </w:num>
  <w:num w:numId="12">
    <w:abstractNumId w:val="10"/>
  </w:num>
  <w:num w:numId="13">
    <w:abstractNumId w:val="2"/>
  </w:num>
  <w:num w:numId="14">
    <w:abstractNumId w:val="15"/>
  </w:num>
  <w:num w:numId="15">
    <w:abstractNumId w:val="7"/>
  </w:num>
  <w:num w:numId="16">
    <w:abstractNumId w:val="29"/>
  </w:num>
  <w:num w:numId="17">
    <w:abstractNumId w:val="26"/>
  </w:num>
  <w:num w:numId="18">
    <w:abstractNumId w:val="8"/>
  </w:num>
  <w:num w:numId="19">
    <w:abstractNumId w:val="11"/>
  </w:num>
  <w:num w:numId="20">
    <w:abstractNumId w:val="17"/>
  </w:num>
  <w:num w:numId="21">
    <w:abstractNumId w:val="28"/>
  </w:num>
  <w:num w:numId="22">
    <w:abstractNumId w:val="5"/>
  </w:num>
  <w:num w:numId="23">
    <w:abstractNumId w:val="18"/>
  </w:num>
  <w:num w:numId="24">
    <w:abstractNumId w:val="31"/>
  </w:num>
  <w:num w:numId="25">
    <w:abstractNumId w:val="13"/>
  </w:num>
  <w:num w:numId="26">
    <w:abstractNumId w:val="6"/>
  </w:num>
  <w:num w:numId="27">
    <w:abstractNumId w:val="22"/>
  </w:num>
  <w:num w:numId="28">
    <w:abstractNumId w:val="21"/>
  </w:num>
  <w:num w:numId="29">
    <w:abstractNumId w:val="30"/>
  </w:num>
  <w:num w:numId="30">
    <w:abstractNumId w:val="33"/>
  </w:num>
  <w:num w:numId="31">
    <w:abstractNumId w:val="20"/>
  </w:num>
  <w:num w:numId="32">
    <w:abstractNumId w:val="14"/>
  </w:num>
  <w:num w:numId="33">
    <w:abstractNumId w:val="35"/>
  </w:num>
  <w:num w:numId="34">
    <w:abstractNumId w:val="34"/>
  </w:num>
  <w:num w:numId="35">
    <w:abstractNumId w:val="23"/>
  </w:num>
  <w:num w:numId="36">
    <w:abstractNumId w:val="12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327"/>
    <w:rsid w:val="00060042"/>
    <w:rsid w:val="0008449F"/>
    <w:rsid w:val="00094E5C"/>
    <w:rsid w:val="000E0114"/>
    <w:rsid w:val="000F67E2"/>
    <w:rsid w:val="000F7D04"/>
    <w:rsid w:val="001002B2"/>
    <w:rsid w:val="00102F03"/>
    <w:rsid w:val="00127E6C"/>
    <w:rsid w:val="00150ABD"/>
    <w:rsid w:val="001535BF"/>
    <w:rsid w:val="00216D35"/>
    <w:rsid w:val="00222466"/>
    <w:rsid w:val="00224588"/>
    <w:rsid w:val="00237F3A"/>
    <w:rsid w:val="00282CCF"/>
    <w:rsid w:val="002A3EA2"/>
    <w:rsid w:val="002A52F3"/>
    <w:rsid w:val="003035C3"/>
    <w:rsid w:val="0031693E"/>
    <w:rsid w:val="00332A22"/>
    <w:rsid w:val="00350B50"/>
    <w:rsid w:val="003829AF"/>
    <w:rsid w:val="003D3540"/>
    <w:rsid w:val="003F16FF"/>
    <w:rsid w:val="00406750"/>
    <w:rsid w:val="00456062"/>
    <w:rsid w:val="004633CD"/>
    <w:rsid w:val="00472C27"/>
    <w:rsid w:val="004909D8"/>
    <w:rsid w:val="004A716B"/>
    <w:rsid w:val="004C650C"/>
    <w:rsid w:val="004D04C6"/>
    <w:rsid w:val="004D3FB9"/>
    <w:rsid w:val="004E1A79"/>
    <w:rsid w:val="004E4253"/>
    <w:rsid w:val="004F043A"/>
    <w:rsid w:val="0051063E"/>
    <w:rsid w:val="0055134A"/>
    <w:rsid w:val="00555003"/>
    <w:rsid w:val="005801E5"/>
    <w:rsid w:val="0058680A"/>
    <w:rsid w:val="00587F2A"/>
    <w:rsid w:val="00590471"/>
    <w:rsid w:val="00590DAB"/>
    <w:rsid w:val="005A5C99"/>
    <w:rsid w:val="005A6AE5"/>
    <w:rsid w:val="005C3A30"/>
    <w:rsid w:val="005D01FA"/>
    <w:rsid w:val="005D7761"/>
    <w:rsid w:val="005F430B"/>
    <w:rsid w:val="00624F2A"/>
    <w:rsid w:val="0065398F"/>
    <w:rsid w:val="00666EE1"/>
    <w:rsid w:val="006A3F71"/>
    <w:rsid w:val="006C2EC6"/>
    <w:rsid w:val="006C7952"/>
    <w:rsid w:val="006F7255"/>
    <w:rsid w:val="00761215"/>
    <w:rsid w:val="00777475"/>
    <w:rsid w:val="007913A5"/>
    <w:rsid w:val="007C4951"/>
    <w:rsid w:val="007E18BF"/>
    <w:rsid w:val="007F5B63"/>
    <w:rsid w:val="00817098"/>
    <w:rsid w:val="00846CB9"/>
    <w:rsid w:val="008472E9"/>
    <w:rsid w:val="00856537"/>
    <w:rsid w:val="00866BC4"/>
    <w:rsid w:val="008A1148"/>
    <w:rsid w:val="008A4BC5"/>
    <w:rsid w:val="008B247A"/>
    <w:rsid w:val="008B43FC"/>
    <w:rsid w:val="008B47CA"/>
    <w:rsid w:val="008C2CFC"/>
    <w:rsid w:val="008D594A"/>
    <w:rsid w:val="008F466E"/>
    <w:rsid w:val="009354DC"/>
    <w:rsid w:val="00940EF8"/>
    <w:rsid w:val="009453EA"/>
    <w:rsid w:val="009E4BE7"/>
    <w:rsid w:val="00A548C3"/>
    <w:rsid w:val="00A867D2"/>
    <w:rsid w:val="00A94740"/>
    <w:rsid w:val="00AA28C5"/>
    <w:rsid w:val="00AD2DFD"/>
    <w:rsid w:val="00B6466C"/>
    <w:rsid w:val="00B650BF"/>
    <w:rsid w:val="00BB323D"/>
    <w:rsid w:val="00BE7172"/>
    <w:rsid w:val="00C66FEF"/>
    <w:rsid w:val="00CB3AAF"/>
    <w:rsid w:val="00CC646C"/>
    <w:rsid w:val="00CD31A4"/>
    <w:rsid w:val="00CD3B56"/>
    <w:rsid w:val="00CE1E3D"/>
    <w:rsid w:val="00CF16FE"/>
    <w:rsid w:val="00D77B7C"/>
    <w:rsid w:val="00D85A4F"/>
    <w:rsid w:val="00D85DD6"/>
    <w:rsid w:val="00D905A5"/>
    <w:rsid w:val="00D908A3"/>
    <w:rsid w:val="00D97064"/>
    <w:rsid w:val="00DB492F"/>
    <w:rsid w:val="00DD0C7F"/>
    <w:rsid w:val="00DF2F8A"/>
    <w:rsid w:val="00DF5BE2"/>
    <w:rsid w:val="00E242D1"/>
    <w:rsid w:val="00E35A78"/>
    <w:rsid w:val="00E61519"/>
    <w:rsid w:val="00E90A60"/>
    <w:rsid w:val="00E97170"/>
    <w:rsid w:val="00EA7174"/>
    <w:rsid w:val="00EE7E09"/>
    <w:rsid w:val="00EF2327"/>
    <w:rsid w:val="00EF3B50"/>
    <w:rsid w:val="00F0223C"/>
    <w:rsid w:val="00F02395"/>
    <w:rsid w:val="00F458C4"/>
    <w:rsid w:val="00FD0BC8"/>
    <w:rsid w:val="00FE3F2D"/>
    <w:rsid w:val="00FE7401"/>
    <w:rsid w:val="00FF1E73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F534E2"/>
  <w14:defaultImageDpi w14:val="96"/>
  <w15:docId w15:val="{6C3267D2-53DA-624B-A228-679516B9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46C"/>
    <w:pPr>
      <w:spacing w:after="180" w:line="27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C646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71F3C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64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CD303C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46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71F3C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64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4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4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46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71F3C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46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46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CC646C"/>
    <w:rPr>
      <w:rFonts w:asciiTheme="majorHAnsi" w:eastAsiaTheme="majorEastAsia" w:hAnsiTheme="majorHAnsi" w:cstheme="majorBidi"/>
      <w:bCs/>
      <w:color w:val="071F3C" w:themeColor="text2"/>
      <w:sz w:val="32"/>
      <w:szCs w:val="28"/>
    </w:rPr>
  </w:style>
  <w:style w:type="paragraph" w:styleId="Prrafodelista">
    <w:name w:val="List Paragraph"/>
    <w:basedOn w:val="Normal"/>
    <w:uiPriority w:val="34"/>
    <w:qFormat/>
    <w:rsid w:val="00CC646C"/>
    <w:pPr>
      <w:spacing w:line="240" w:lineRule="auto"/>
      <w:ind w:left="720" w:hanging="288"/>
      <w:contextualSpacing/>
    </w:pPr>
    <w:rPr>
      <w:color w:val="071F3C" w:themeColor="text2"/>
    </w:rPr>
  </w:style>
  <w:style w:type="paragraph" w:customStyle="1" w:styleId="Tabladeprrafo">
    <w:name w:val="Tabla de párrafo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aconcuadrcula">
    <w:name w:val="Table Grid"/>
    <w:basedOn w:val="Tab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CC646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71F3C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CC646C"/>
    <w:rPr>
      <w:rFonts w:asciiTheme="majorHAnsi" w:eastAsiaTheme="majorEastAsia" w:hAnsiTheme="majorHAnsi" w:cstheme="majorBidi"/>
      <w:color w:val="071F3C" w:themeColor="text2"/>
      <w:spacing w:val="30"/>
      <w:kern w:val="28"/>
      <w:sz w:val="72"/>
      <w:szCs w:val="52"/>
      <w14:ligatures w14:val="standard"/>
      <w14:numForm w14:val="oldStyle"/>
    </w:rPr>
  </w:style>
  <w:style w:type="paragraph" w:customStyle="1" w:styleId="Informacin">
    <w:name w:val="Información"/>
    <w:basedOn w:val="Textoindependiente"/>
    <w:uiPriority w:val="1"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Fechas">
    <w:name w:val="Fechas"/>
    <w:basedOn w:val="Textoindependiente"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Textoennegrita">
    <w:name w:val="Strong"/>
    <w:basedOn w:val="Fuentedeprrafopredeter"/>
    <w:uiPriority w:val="22"/>
    <w:qFormat/>
    <w:rsid w:val="00CC646C"/>
    <w:rPr>
      <w:b/>
      <w:bCs/>
      <w:color w:val="0B3262" w:themeColor="text2" w:themeTint="E6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paragraph" w:styleId="Fecha">
    <w:name w:val="Date"/>
    <w:basedOn w:val="Normal"/>
    <w:next w:val="Normal"/>
    <w:link w:val="FechaCar"/>
    <w:uiPriority w:val="99"/>
    <w:rsid w:val="00222466"/>
    <w:pPr>
      <w:spacing w:line="480" w:lineRule="auto"/>
    </w:pPr>
  </w:style>
  <w:style w:type="character" w:customStyle="1" w:styleId="FechaCar">
    <w:name w:val="Fecha Car"/>
    <w:basedOn w:val="Fuentedeprrafopredeter"/>
    <w:link w:val="Fecha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Sinespaciado">
    <w:name w:val="No Spacing"/>
    <w:link w:val="SinespaciadoCar"/>
    <w:uiPriority w:val="1"/>
    <w:qFormat/>
    <w:rsid w:val="00CC646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CC646C"/>
    <w:rPr>
      <w:rFonts w:asciiTheme="majorHAnsi" w:eastAsiaTheme="majorEastAsia" w:hAnsiTheme="majorHAnsi" w:cstheme="majorBidi"/>
      <w:b/>
      <w:bCs/>
      <w:color w:val="CD303C" w:themeColor="accent3"/>
      <w:sz w:val="28"/>
      <w:szCs w:val="26"/>
    </w:rPr>
  </w:style>
  <w:style w:type="paragraph" w:customStyle="1" w:styleId="Experiencia">
    <w:name w:val="Experiencia"/>
    <w:basedOn w:val="Normal"/>
    <w:rsid w:val="000F7D04"/>
    <w:pPr>
      <w:spacing w:after="200"/>
    </w:pPr>
    <w:rPr>
      <w:szCs w:val="24"/>
    </w:rPr>
  </w:style>
  <w:style w:type="paragraph" w:styleId="Listaconvietas">
    <w:name w:val="List Bullet"/>
    <w:basedOn w:val="Normal"/>
    <w:uiPriority w:val="99"/>
    <w:rsid w:val="000F7D04"/>
    <w:pPr>
      <w:numPr>
        <w:numId w:val="3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2A52F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795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952"/>
    <w:rPr>
      <w:rFonts w:ascii="Lucida Grande" w:hAnsi="Lucida Grande" w:cs="Lucida Grande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77B7C"/>
    <w:rPr>
      <w:color w:val="605E5C"/>
      <w:shd w:val="clear" w:color="auto" w:fill="E1DFDD"/>
    </w:rPr>
  </w:style>
  <w:style w:type="paragraph" w:customStyle="1" w:styleId="Default">
    <w:name w:val="Default"/>
    <w:rsid w:val="0076121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CO"/>
    </w:rPr>
  </w:style>
  <w:style w:type="paragraph" w:customStyle="1" w:styleId="text-justify">
    <w:name w:val="text-justify"/>
    <w:basedOn w:val="Normal"/>
    <w:rsid w:val="004A716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646C"/>
    <w:rPr>
      <w:rFonts w:eastAsiaTheme="majorEastAsia" w:cstheme="majorBidi"/>
      <w:b/>
      <w:bCs/>
      <w:color w:val="071F3C" w:themeColor="text2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5A6AE5"/>
    <w:rPr>
      <w:color w:val="605E5C"/>
      <w:shd w:val="clear" w:color="auto" w:fill="E1DFDD"/>
    </w:rPr>
  </w:style>
  <w:style w:type="paragraph" w:customStyle="1" w:styleId="PersonalName">
    <w:name w:val="Personal Name"/>
    <w:basedOn w:val="Ttulo"/>
    <w:qFormat/>
    <w:rsid w:val="00CC646C"/>
    <w:rPr>
      <w:b/>
      <w:caps/>
      <w:color w:val="000000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646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46C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46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46C"/>
    <w:rPr>
      <w:rFonts w:asciiTheme="majorHAnsi" w:eastAsiaTheme="majorEastAsia" w:hAnsiTheme="majorHAnsi" w:cstheme="majorBidi"/>
      <w:i/>
      <w:iCs/>
      <w:color w:val="071F3C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46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46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646C"/>
    <w:pPr>
      <w:spacing w:line="240" w:lineRule="auto"/>
    </w:pPr>
    <w:rPr>
      <w:rFonts w:eastAsiaTheme="minorEastAsia"/>
      <w:b/>
      <w:bCs/>
      <w:smallCaps/>
      <w:color w:val="071F3C" w:themeColor="text2"/>
      <w:spacing w:val="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46C"/>
    <w:pPr>
      <w:numPr>
        <w:ilvl w:val="1"/>
      </w:numPr>
    </w:pPr>
    <w:rPr>
      <w:rFonts w:eastAsiaTheme="majorEastAsia" w:cstheme="majorBidi"/>
      <w:iCs/>
      <w:color w:val="0B3262" w:themeColor="text2" w:themeTint="E6"/>
      <w:sz w:val="32"/>
      <w:szCs w:val="24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CC646C"/>
    <w:rPr>
      <w:rFonts w:eastAsiaTheme="majorEastAsia" w:cstheme="majorBidi"/>
      <w:iCs/>
      <w:color w:val="0B3262" w:themeColor="text2" w:themeTint="E6"/>
      <w:sz w:val="32"/>
      <w:szCs w:val="24"/>
      <w14:ligatures w14:val="standard"/>
    </w:rPr>
  </w:style>
  <w:style w:type="character" w:styleId="nfasis">
    <w:name w:val="Emphasis"/>
    <w:basedOn w:val="Fuentedeprrafopredeter"/>
    <w:uiPriority w:val="20"/>
    <w:qFormat/>
    <w:rsid w:val="00CC646C"/>
    <w:rPr>
      <w:b w:val="0"/>
      <w:i/>
      <w:iCs/>
      <w:color w:val="071F3C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646C"/>
  </w:style>
  <w:style w:type="paragraph" w:styleId="Cita">
    <w:name w:val="Quote"/>
    <w:basedOn w:val="Normal"/>
    <w:next w:val="Normal"/>
    <w:link w:val="CitaCar"/>
    <w:uiPriority w:val="29"/>
    <w:qFormat/>
    <w:rsid w:val="00CC646C"/>
    <w:pPr>
      <w:pBdr>
        <w:left w:val="single" w:sz="48" w:space="13" w:color="531E4E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31E4E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CC646C"/>
    <w:rPr>
      <w:rFonts w:asciiTheme="majorHAnsi" w:eastAsiaTheme="minorEastAsia" w:hAnsiTheme="majorHAnsi"/>
      <w:b/>
      <w:i/>
      <w:iCs/>
      <w:color w:val="531E4E" w:themeColor="accent1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46C"/>
    <w:pPr>
      <w:pBdr>
        <w:left w:val="single" w:sz="48" w:space="13" w:color="791732" w:themeColor="accent2"/>
      </w:pBdr>
      <w:spacing w:before="240" w:after="120" w:line="300" w:lineRule="auto"/>
    </w:pPr>
    <w:rPr>
      <w:rFonts w:eastAsiaTheme="minorEastAsia"/>
      <w:b/>
      <w:bCs/>
      <w:i/>
      <w:iCs/>
      <w:color w:val="791732" w:themeColor="accent2"/>
      <w:sz w:val="26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46C"/>
    <w:rPr>
      <w:rFonts w:eastAsiaTheme="minorEastAsia"/>
      <w:b/>
      <w:bCs/>
      <w:i/>
      <w:iCs/>
      <w:color w:val="791732" w:themeColor="accent2"/>
      <w:sz w:val="26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CC646C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CC646C"/>
    <w:rPr>
      <w:b/>
      <w:bCs/>
      <w:i/>
      <w:iCs/>
      <w:color w:val="071F3C" w:themeColor="text2"/>
    </w:rPr>
  </w:style>
  <w:style w:type="character" w:styleId="Referenciasutil">
    <w:name w:val="Subtle Reference"/>
    <w:basedOn w:val="Fuentedeprrafopredeter"/>
    <w:uiPriority w:val="31"/>
    <w:qFormat/>
    <w:rsid w:val="00CC646C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CC646C"/>
    <w:rPr>
      <w:rFonts w:asciiTheme="minorHAnsi" w:hAnsiTheme="minorHAnsi"/>
      <w:b/>
      <w:bCs/>
      <w:smallCaps/>
      <w:color w:val="071F3C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CC646C"/>
    <w:rPr>
      <w:rFonts w:asciiTheme="majorHAnsi" w:hAnsiTheme="majorHAnsi"/>
      <w:b/>
      <w:bCs/>
      <w:caps w:val="0"/>
      <w:smallCaps/>
      <w:color w:val="071F3C" w:themeColor="text2"/>
      <w:spacing w:val="10"/>
      <w:sz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646C"/>
    <w:pPr>
      <w:spacing w:before="480" w:line="264" w:lineRule="auto"/>
      <w:outlineLvl w:val="9"/>
    </w:pPr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5F4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276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1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19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1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0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9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0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54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3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61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8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7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0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03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0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0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40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58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59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1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4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8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4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22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1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8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2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1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9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4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84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8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70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5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44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9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1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9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2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46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9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6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2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9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57819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rcelpochulu@gmail.com" TargetMode="External"/><Relationship Id="rId18" Type="http://schemas.openxmlformats.org/officeDocument/2006/relationships/hyperlink" Target="mailto:jfiallo@uis.edu.co" TargetMode="External"/><Relationship Id="rId26" Type="http://schemas.openxmlformats.org/officeDocument/2006/relationships/hyperlink" Target="mailto:jvillami@uis.edu.co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julian.acuna@unimilitar.edu.co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jvillami@uis.edu.co" TargetMode="External"/><Relationship Id="rId17" Type="http://schemas.openxmlformats.org/officeDocument/2006/relationships/hyperlink" Target="mailto:andresmatemontes@gmail.com" TargetMode="External"/><Relationship Id="rId25" Type="http://schemas.openxmlformats.org/officeDocument/2006/relationships/hyperlink" Target="mailto:jfiallo@uis.edu.co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julian.acuna@unimilitar.edu.co" TargetMode="External"/><Relationship Id="rId20" Type="http://schemas.openxmlformats.org/officeDocument/2006/relationships/hyperlink" Target="mailto:rrfespinoza@exa.unne.edu.ar" TargetMode="External"/><Relationship Id="rId29" Type="http://schemas.openxmlformats.org/officeDocument/2006/relationships/hyperlink" Target="mailto:licenciaturaenmatem&#225;ticas@uniquindio.edu.c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201.185.240.142/matematicas/" TargetMode="External"/><Relationship Id="rId24" Type="http://schemas.openxmlformats.org/officeDocument/2006/relationships/hyperlink" Target="mailto:martha.mosquera@usco.edu.co" TargetMode="External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rrfespinoza@exa.unne.edu.ar" TargetMode="External"/><Relationship Id="rId23" Type="http://schemas.openxmlformats.org/officeDocument/2006/relationships/hyperlink" Target="mailto:marcelpochulu@gmail.com" TargetMode="External"/><Relationship Id="rId28" Type="http://schemas.openxmlformats.org/officeDocument/2006/relationships/hyperlink" Target="mailto:jvillami@uis.edu.co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martha.mosquera@usco.edu.co" TargetMode="External"/><Relationship Id="rId31" Type="http://schemas.openxmlformats.org/officeDocument/2006/relationships/hyperlink" Target="mailto:djhincapie@uniquindio.edu.c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trivera@uis.edu.co" TargetMode="External"/><Relationship Id="rId22" Type="http://schemas.openxmlformats.org/officeDocument/2006/relationships/hyperlink" Target="mailto:rrfespinoza@exa.unne.edu.ar" TargetMode="External"/><Relationship Id="rId27" Type="http://schemas.openxmlformats.org/officeDocument/2006/relationships/hyperlink" Target="mailto:andresmatemontes@gmail.com" TargetMode="External"/><Relationship Id="rId30" Type="http://schemas.openxmlformats.org/officeDocument/2006/relationships/hyperlink" Target="mailto:mjmesa@uniquindio.edu.co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oto\AppData\Roaming\Microsoft\Templates\Curr&#237;culum%20v&#237;tae%20con%20foto%20y%20moderno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2A7B0C-0785-45D2-9058-6AAC6C3047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D8D9FD-7628-4864-99BD-44D5E05C5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A02AAC-5046-4D44-A9AE-5839993B65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595F880-F647-4997-85F4-481302496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C:\Users\jsoto\AppData\Roaming\Microsoft\Templates\Currículum vítae con foto y moderno.dotx</Template>
  <TotalTime>89</TotalTime>
  <Pages>8</Pages>
  <Words>1995</Words>
  <Characters>10977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Resumes-RS-04_AB - v1</vt:lpstr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Soto</dc:creator>
  <cp:lastModifiedBy>Hernan Dario Toro Zapata</cp:lastModifiedBy>
  <cp:revision>37</cp:revision>
  <cp:lastPrinted>2019-09-05T19:39:00Z</cp:lastPrinted>
  <dcterms:created xsi:type="dcterms:W3CDTF">2019-10-16T22:28:00Z</dcterms:created>
  <dcterms:modified xsi:type="dcterms:W3CDTF">2020-09-10T16:40:00Z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